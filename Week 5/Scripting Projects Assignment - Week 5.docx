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136055E" w:rsidR="00272DDC" w:rsidRPr="006E6826" w:rsidRDefault="005B0158" w:rsidP="007F5540">
            <w:pPr>
              <w:keepNext/>
              <w:keepLines/>
            </w:pPr>
            <w:r>
              <w:t>Michael S</w:t>
            </w:r>
            <w:r w:rsidR="00E169C3">
              <w:t>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BEDF817" w:rsidR="00272DDC" w:rsidRPr="006E6826" w:rsidRDefault="00A01251" w:rsidP="007F5540">
            <w:pPr>
              <w:keepNext/>
              <w:keepLines/>
            </w:pPr>
            <w:r>
              <w:t>Charles Morris</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483EEFD4" w:rsidR="00272DDC" w:rsidRPr="006E6826" w:rsidRDefault="00A20157" w:rsidP="007F5540">
            <w:pPr>
              <w:keepNext/>
              <w:keepLines/>
            </w:pPr>
            <w:r>
              <w:t>6</w:t>
            </w:r>
            <w:r w:rsidR="00A01251">
              <w:t>/</w:t>
            </w:r>
            <w:r>
              <w:t>4</w:t>
            </w:r>
            <w:r w:rsidR="00A01251">
              <w:t>/2023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97DBDC7" w14:textId="432AC038" w:rsidR="00A62D74" w:rsidRDefault="001151A6" w:rsidP="001151A6">
      <w:pPr>
        <w:pStyle w:val="Header"/>
        <w:keepNext/>
        <w:keepLines/>
        <w:tabs>
          <w:tab w:val="clear" w:pos="4320"/>
          <w:tab w:val="clear" w:pos="8640"/>
        </w:tabs>
        <w:jc w:val="center"/>
      </w:pPr>
      <w:r w:rsidRPr="001151A6">
        <w:t xml:space="preserve">Scripting Projects Assignment - Week </w:t>
      </w:r>
      <w:r w:rsidR="00A20157">
        <w:t>5</w:t>
      </w:r>
    </w:p>
    <w:p w14:paraId="5BB62F42" w14:textId="51F094C3" w:rsidR="0024418B" w:rsidRDefault="0024418B" w:rsidP="0024418B">
      <w:pPr>
        <w:pStyle w:val="Header"/>
        <w:keepNext/>
        <w:keepLines/>
        <w:rPr>
          <w:noProof/>
        </w:rPr>
      </w:pPr>
    </w:p>
    <w:p w14:paraId="725A0538" w14:textId="77777777" w:rsidR="003F6245" w:rsidRDefault="003F6245" w:rsidP="003F6245">
      <w:pPr>
        <w:pStyle w:val="Heading1"/>
        <w:rPr>
          <w:sz w:val="48"/>
          <w:szCs w:val="48"/>
        </w:rPr>
      </w:pPr>
      <w:r>
        <w:t>Pages 99-101</w:t>
      </w:r>
    </w:p>
    <w:p w14:paraId="028723B8" w14:textId="77777777" w:rsidR="003F6245" w:rsidRDefault="003F6245" w:rsidP="003F6245">
      <w:pPr>
        <w:pStyle w:val="Heading2"/>
      </w:pPr>
      <w:r>
        <w:t>Project # 1</w:t>
      </w:r>
    </w:p>
    <w:p w14:paraId="1571EC63" w14:textId="77777777" w:rsidR="003F6245" w:rsidRDefault="003F6245" w:rsidP="003F6245">
      <w:pPr>
        <w:pStyle w:val="Heading3"/>
      </w:pPr>
      <w:r>
        <w:t>Special Instructions:</w:t>
      </w:r>
    </w:p>
    <w:p w14:paraId="4E8661B1" w14:textId="77777777" w:rsidR="003F6245" w:rsidRDefault="003F6245" w:rsidP="003F6245">
      <w:pPr>
        <w:numPr>
          <w:ilvl w:val="0"/>
          <w:numId w:val="18"/>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407ED9E8" w14:textId="1A181048" w:rsidR="00904570" w:rsidRDefault="0081527C" w:rsidP="00904570">
      <w:pPr>
        <w:spacing w:before="100" w:beforeAutospacing="1" w:after="100" w:afterAutospacing="1"/>
        <w:ind w:left="360"/>
      </w:pPr>
      <w:r>
        <w:rPr>
          <w:noProof/>
        </w:rPr>
        <w:drawing>
          <wp:inline distT="0" distB="0" distL="0" distR="0" wp14:anchorId="28356024" wp14:editId="7C7E59DE">
            <wp:extent cx="6309360" cy="3549015"/>
            <wp:effectExtent l="0" t="0" r="0" b="0"/>
            <wp:docPr id="3809832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83229"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18C4BCA4" w14:textId="77777777" w:rsidR="003F6245" w:rsidRDefault="003F6245" w:rsidP="003F6245">
      <w:pPr>
        <w:spacing w:before="100" w:beforeAutospacing="1" w:after="100" w:afterAutospacing="1"/>
      </w:pPr>
    </w:p>
    <w:p w14:paraId="145E97F9" w14:textId="77777777" w:rsidR="003F6245" w:rsidRDefault="003F6245" w:rsidP="003F6245">
      <w:pPr>
        <w:pStyle w:val="Heading2"/>
      </w:pPr>
      <w:r>
        <w:lastRenderedPageBreak/>
        <w:t>Project # 2</w:t>
      </w:r>
    </w:p>
    <w:p w14:paraId="0BF8E8AD" w14:textId="77777777" w:rsidR="003F6245" w:rsidRDefault="003F6245" w:rsidP="003F6245">
      <w:pPr>
        <w:pStyle w:val="Heading3"/>
      </w:pPr>
      <w:r>
        <w:t>Special Instructions:</w:t>
      </w:r>
    </w:p>
    <w:p w14:paraId="5D5E0521" w14:textId="423CBEED" w:rsidR="00F6758B" w:rsidRDefault="003F6245" w:rsidP="00F6758B">
      <w:pPr>
        <w:numPr>
          <w:ilvl w:val="0"/>
          <w:numId w:val="19"/>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4368784D" w14:textId="214E4E41" w:rsidR="00F6758B" w:rsidRDefault="00E26C51" w:rsidP="00F6758B">
      <w:pPr>
        <w:spacing w:before="100" w:beforeAutospacing="1" w:after="100" w:afterAutospacing="1"/>
        <w:ind w:left="360"/>
      </w:pPr>
      <w:r>
        <w:rPr>
          <w:noProof/>
        </w:rPr>
        <w:drawing>
          <wp:inline distT="0" distB="0" distL="0" distR="0" wp14:anchorId="541CC7C3" wp14:editId="6EFF371B">
            <wp:extent cx="6309360" cy="3549015"/>
            <wp:effectExtent l="0" t="0" r="0" b="0"/>
            <wp:docPr id="8762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7635"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1057AE9F" w14:textId="77777777" w:rsidR="00E26C51" w:rsidRDefault="00E26C51" w:rsidP="00F6758B">
      <w:pPr>
        <w:spacing w:before="100" w:beforeAutospacing="1" w:after="100" w:afterAutospacing="1"/>
        <w:ind w:left="360"/>
      </w:pPr>
    </w:p>
    <w:p w14:paraId="442E904B" w14:textId="77777777" w:rsidR="00E26C51" w:rsidRDefault="00E26C51" w:rsidP="00F6758B">
      <w:pPr>
        <w:spacing w:before="100" w:beforeAutospacing="1" w:after="100" w:afterAutospacing="1"/>
        <w:ind w:left="360"/>
      </w:pPr>
    </w:p>
    <w:p w14:paraId="5C2B4A6B" w14:textId="77777777" w:rsidR="00E26C51" w:rsidRDefault="00E26C51" w:rsidP="00F6758B">
      <w:pPr>
        <w:spacing w:before="100" w:beforeAutospacing="1" w:after="100" w:afterAutospacing="1"/>
        <w:ind w:left="360"/>
      </w:pPr>
    </w:p>
    <w:p w14:paraId="47F6AA1C" w14:textId="77777777" w:rsidR="00E26C51" w:rsidRDefault="00E26C51" w:rsidP="00F6758B">
      <w:pPr>
        <w:spacing w:before="100" w:beforeAutospacing="1" w:after="100" w:afterAutospacing="1"/>
        <w:ind w:left="360"/>
      </w:pPr>
    </w:p>
    <w:p w14:paraId="67DB55CA" w14:textId="77777777" w:rsidR="00E26C51" w:rsidRDefault="00E26C51" w:rsidP="00F6758B">
      <w:pPr>
        <w:spacing w:before="100" w:beforeAutospacing="1" w:after="100" w:afterAutospacing="1"/>
        <w:ind w:left="360"/>
      </w:pPr>
    </w:p>
    <w:p w14:paraId="46D71F48" w14:textId="77777777" w:rsidR="00E26C51" w:rsidRDefault="00E26C51" w:rsidP="00F6758B">
      <w:pPr>
        <w:spacing w:before="100" w:beforeAutospacing="1" w:after="100" w:afterAutospacing="1"/>
        <w:ind w:left="360"/>
      </w:pPr>
    </w:p>
    <w:p w14:paraId="05BA4257" w14:textId="77777777" w:rsidR="00E26C51" w:rsidRDefault="00E26C51" w:rsidP="00F6758B">
      <w:pPr>
        <w:spacing w:before="100" w:beforeAutospacing="1" w:after="100" w:afterAutospacing="1"/>
        <w:ind w:left="360"/>
      </w:pPr>
    </w:p>
    <w:p w14:paraId="77E4CF4F" w14:textId="77777777" w:rsidR="003F6245" w:rsidRDefault="003F6245" w:rsidP="003F6245">
      <w:pPr>
        <w:pStyle w:val="Heading2"/>
      </w:pPr>
      <w:r>
        <w:lastRenderedPageBreak/>
        <w:t>Project # 3</w:t>
      </w:r>
    </w:p>
    <w:p w14:paraId="1FF208A1" w14:textId="77777777" w:rsidR="003F6245" w:rsidRDefault="003F6245" w:rsidP="003F6245">
      <w:pPr>
        <w:pStyle w:val="Heading3"/>
      </w:pPr>
      <w:r>
        <w:t>Special Instructions:</w:t>
      </w:r>
    </w:p>
    <w:p w14:paraId="2341D6F1" w14:textId="77777777" w:rsidR="003F6245" w:rsidRDefault="003F6245" w:rsidP="003F6245">
      <w:pPr>
        <w:numPr>
          <w:ilvl w:val="0"/>
          <w:numId w:val="20"/>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054FD3BA" w14:textId="32784C3C" w:rsidR="00E26C51" w:rsidRDefault="00341740" w:rsidP="00184E7D">
      <w:pPr>
        <w:spacing w:before="100" w:beforeAutospacing="1" w:after="100" w:afterAutospacing="1"/>
        <w:ind w:left="360"/>
      </w:pPr>
      <w:r>
        <w:rPr>
          <w:noProof/>
        </w:rPr>
        <w:drawing>
          <wp:inline distT="0" distB="0" distL="0" distR="0" wp14:anchorId="4C1160E7" wp14:editId="625C604C">
            <wp:extent cx="6309360" cy="3549015"/>
            <wp:effectExtent l="0" t="0" r="0" b="0"/>
            <wp:docPr id="827767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6739"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193F1801" w14:textId="77777777" w:rsidR="00341740" w:rsidRDefault="00341740" w:rsidP="00184E7D">
      <w:pPr>
        <w:spacing w:before="100" w:beforeAutospacing="1" w:after="100" w:afterAutospacing="1"/>
        <w:ind w:left="360"/>
      </w:pPr>
    </w:p>
    <w:p w14:paraId="27E7E46A" w14:textId="77777777" w:rsidR="00341740" w:rsidRDefault="00341740" w:rsidP="00184E7D">
      <w:pPr>
        <w:spacing w:before="100" w:beforeAutospacing="1" w:after="100" w:afterAutospacing="1"/>
        <w:ind w:left="360"/>
      </w:pPr>
    </w:p>
    <w:p w14:paraId="5B518997" w14:textId="77777777" w:rsidR="00341740" w:rsidRDefault="00341740" w:rsidP="00184E7D">
      <w:pPr>
        <w:spacing w:before="100" w:beforeAutospacing="1" w:after="100" w:afterAutospacing="1"/>
        <w:ind w:left="360"/>
      </w:pPr>
    </w:p>
    <w:p w14:paraId="5ABFF9C3" w14:textId="77777777" w:rsidR="00341740" w:rsidRDefault="00341740" w:rsidP="00184E7D">
      <w:pPr>
        <w:spacing w:before="100" w:beforeAutospacing="1" w:after="100" w:afterAutospacing="1"/>
        <w:ind w:left="360"/>
      </w:pPr>
    </w:p>
    <w:p w14:paraId="7B57681F" w14:textId="77777777" w:rsidR="00341740" w:rsidRDefault="00341740" w:rsidP="00184E7D">
      <w:pPr>
        <w:spacing w:before="100" w:beforeAutospacing="1" w:after="100" w:afterAutospacing="1"/>
        <w:ind w:left="360"/>
      </w:pPr>
    </w:p>
    <w:p w14:paraId="03CD9E3E" w14:textId="77777777" w:rsidR="00341740" w:rsidRDefault="00341740" w:rsidP="00184E7D">
      <w:pPr>
        <w:spacing w:before="100" w:beforeAutospacing="1" w:after="100" w:afterAutospacing="1"/>
        <w:ind w:left="360"/>
      </w:pPr>
    </w:p>
    <w:p w14:paraId="6398715E" w14:textId="77777777" w:rsidR="00341740" w:rsidRDefault="00341740" w:rsidP="00184E7D">
      <w:pPr>
        <w:spacing w:before="100" w:beforeAutospacing="1" w:after="100" w:afterAutospacing="1"/>
        <w:ind w:left="360"/>
      </w:pPr>
    </w:p>
    <w:p w14:paraId="2FDF95D9" w14:textId="77777777" w:rsidR="003F6245" w:rsidRDefault="003F6245" w:rsidP="003F6245">
      <w:pPr>
        <w:pStyle w:val="Heading2"/>
      </w:pPr>
      <w:r>
        <w:lastRenderedPageBreak/>
        <w:t>Project # 10</w:t>
      </w:r>
    </w:p>
    <w:p w14:paraId="2F846573" w14:textId="77777777" w:rsidR="003F6245" w:rsidRDefault="003F6245" w:rsidP="003F6245">
      <w:pPr>
        <w:pStyle w:val="Heading3"/>
      </w:pPr>
      <w:r>
        <w:t>Special Instructions:</w:t>
      </w:r>
    </w:p>
    <w:p w14:paraId="0534A86D" w14:textId="77777777" w:rsidR="003F6245" w:rsidRDefault="003F6245" w:rsidP="003F6245">
      <w:pPr>
        <w:numPr>
          <w:ilvl w:val="0"/>
          <w:numId w:val="21"/>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01487671" w14:textId="4D79E6E7" w:rsidR="00341740" w:rsidRDefault="002F70F9" w:rsidP="00341740">
      <w:pPr>
        <w:spacing w:before="100" w:beforeAutospacing="1" w:after="100" w:afterAutospacing="1"/>
        <w:ind w:left="360"/>
      </w:pPr>
      <w:r>
        <w:rPr>
          <w:noProof/>
        </w:rPr>
        <w:drawing>
          <wp:inline distT="0" distB="0" distL="0" distR="0" wp14:anchorId="589C19B0" wp14:editId="4E6BB09C">
            <wp:extent cx="6309360" cy="3549015"/>
            <wp:effectExtent l="0" t="0" r="0" b="0"/>
            <wp:docPr id="14371618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61823"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2AF17FF6" w14:textId="77777777" w:rsidR="001F5D94" w:rsidRDefault="001F5D94" w:rsidP="0024418B">
      <w:pPr>
        <w:pStyle w:val="Header"/>
        <w:keepNext/>
        <w:keepLines/>
        <w:rPr>
          <w:noProof/>
        </w:rPr>
      </w:pPr>
    </w:p>
    <w:sectPr w:rsidR="001F5D94" w:rsidSect="00F36394">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5CEF" w14:textId="77777777" w:rsidR="00A26C2B" w:rsidRDefault="00A26C2B">
      <w:r>
        <w:separator/>
      </w:r>
    </w:p>
  </w:endnote>
  <w:endnote w:type="continuationSeparator" w:id="0">
    <w:p w14:paraId="1776499E" w14:textId="77777777" w:rsidR="00A26C2B" w:rsidRDefault="00A26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81A0" w14:textId="77777777" w:rsidR="00A26C2B" w:rsidRDefault="00A26C2B">
      <w:r>
        <w:separator/>
      </w:r>
    </w:p>
  </w:footnote>
  <w:footnote w:type="continuationSeparator" w:id="0">
    <w:p w14:paraId="065195E4" w14:textId="77777777" w:rsidR="00A26C2B" w:rsidRDefault="00A26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B4A4B37"/>
    <w:multiLevelType w:val="hybridMultilevel"/>
    <w:tmpl w:val="269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FF213B"/>
    <w:multiLevelType w:val="multilevel"/>
    <w:tmpl w:val="392CC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5E2AC9"/>
    <w:multiLevelType w:val="hybridMultilevel"/>
    <w:tmpl w:val="CDB8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847E92"/>
    <w:multiLevelType w:val="multilevel"/>
    <w:tmpl w:val="0A12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11116"/>
    <w:multiLevelType w:val="multilevel"/>
    <w:tmpl w:val="63F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E87A24"/>
    <w:multiLevelType w:val="multilevel"/>
    <w:tmpl w:val="2EC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00169C"/>
    <w:multiLevelType w:val="multilevel"/>
    <w:tmpl w:val="448A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BD27DC"/>
    <w:multiLevelType w:val="hybridMultilevel"/>
    <w:tmpl w:val="C86C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54695B"/>
    <w:multiLevelType w:val="multilevel"/>
    <w:tmpl w:val="2B64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894FF6"/>
    <w:multiLevelType w:val="multilevel"/>
    <w:tmpl w:val="9C6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F04304"/>
    <w:multiLevelType w:val="hybridMultilevel"/>
    <w:tmpl w:val="5AB4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0113">
    <w:abstractNumId w:val="9"/>
  </w:num>
  <w:num w:numId="2" w16cid:durableId="999037928">
    <w:abstractNumId w:val="7"/>
  </w:num>
  <w:num w:numId="3" w16cid:durableId="2095927470">
    <w:abstractNumId w:val="6"/>
  </w:num>
  <w:num w:numId="4" w16cid:durableId="1180505568">
    <w:abstractNumId w:val="5"/>
  </w:num>
  <w:num w:numId="5" w16cid:durableId="1508132346">
    <w:abstractNumId w:val="4"/>
  </w:num>
  <w:num w:numId="6" w16cid:durableId="2124881858">
    <w:abstractNumId w:val="8"/>
  </w:num>
  <w:num w:numId="7" w16cid:durableId="599725419">
    <w:abstractNumId w:val="3"/>
  </w:num>
  <w:num w:numId="8" w16cid:durableId="1067605785">
    <w:abstractNumId w:val="2"/>
  </w:num>
  <w:num w:numId="9" w16cid:durableId="1523666949">
    <w:abstractNumId w:val="1"/>
  </w:num>
  <w:num w:numId="10" w16cid:durableId="40593657">
    <w:abstractNumId w:val="0"/>
  </w:num>
  <w:num w:numId="11" w16cid:durableId="1349866407">
    <w:abstractNumId w:val="18"/>
  </w:num>
  <w:num w:numId="12" w16cid:durableId="312685443">
    <w:abstractNumId w:val="15"/>
  </w:num>
  <w:num w:numId="13" w16cid:durableId="1632979704">
    <w:abstractNumId w:val="17"/>
  </w:num>
  <w:num w:numId="14" w16cid:durableId="1771928876">
    <w:abstractNumId w:val="20"/>
  </w:num>
  <w:num w:numId="15" w16cid:durableId="724256094">
    <w:abstractNumId w:val="22"/>
  </w:num>
  <w:num w:numId="16" w16cid:durableId="1173453111">
    <w:abstractNumId w:val="13"/>
  </w:num>
  <w:num w:numId="17" w16cid:durableId="931429188">
    <w:abstractNumId w:val="23"/>
  </w:num>
  <w:num w:numId="18" w16cid:durableId="1554389277">
    <w:abstractNumId w:val="14"/>
  </w:num>
  <w:num w:numId="19" w16cid:durableId="669328563">
    <w:abstractNumId w:val="19"/>
  </w:num>
  <w:num w:numId="20" w16cid:durableId="778068379">
    <w:abstractNumId w:val="16"/>
  </w:num>
  <w:num w:numId="21" w16cid:durableId="1286624096">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0211"/>
    <w:rsid w:val="000234D2"/>
    <w:rsid w:val="000356FE"/>
    <w:rsid w:val="000548C0"/>
    <w:rsid w:val="00055BA8"/>
    <w:rsid w:val="00062362"/>
    <w:rsid w:val="00070419"/>
    <w:rsid w:val="00083BFE"/>
    <w:rsid w:val="000A0C86"/>
    <w:rsid w:val="000A14BA"/>
    <w:rsid w:val="000D364E"/>
    <w:rsid w:val="000E236D"/>
    <w:rsid w:val="000E24E9"/>
    <w:rsid w:val="000E72D1"/>
    <w:rsid w:val="000F6B06"/>
    <w:rsid w:val="00103B2E"/>
    <w:rsid w:val="0011351B"/>
    <w:rsid w:val="001151A6"/>
    <w:rsid w:val="001212C7"/>
    <w:rsid w:val="00132B06"/>
    <w:rsid w:val="00136515"/>
    <w:rsid w:val="00156EB9"/>
    <w:rsid w:val="001637B6"/>
    <w:rsid w:val="00184E7D"/>
    <w:rsid w:val="001A08DE"/>
    <w:rsid w:val="001A3776"/>
    <w:rsid w:val="001C1BB2"/>
    <w:rsid w:val="001D2378"/>
    <w:rsid w:val="001E6DC5"/>
    <w:rsid w:val="001E7D64"/>
    <w:rsid w:val="001F5D94"/>
    <w:rsid w:val="001F7408"/>
    <w:rsid w:val="002077DE"/>
    <w:rsid w:val="00242C36"/>
    <w:rsid w:val="0024363C"/>
    <w:rsid w:val="0024418B"/>
    <w:rsid w:val="00244DC6"/>
    <w:rsid w:val="00263D8E"/>
    <w:rsid w:val="002658A7"/>
    <w:rsid w:val="00267904"/>
    <w:rsid w:val="00272DDC"/>
    <w:rsid w:val="00290966"/>
    <w:rsid w:val="00290B40"/>
    <w:rsid w:val="002A0209"/>
    <w:rsid w:val="002A0E97"/>
    <w:rsid w:val="002A7C5E"/>
    <w:rsid w:val="002B1491"/>
    <w:rsid w:val="002B16C9"/>
    <w:rsid w:val="002D7ED5"/>
    <w:rsid w:val="002E4C58"/>
    <w:rsid w:val="002F442D"/>
    <w:rsid w:val="002F70F9"/>
    <w:rsid w:val="0032178D"/>
    <w:rsid w:val="00322935"/>
    <w:rsid w:val="00324F8B"/>
    <w:rsid w:val="00341740"/>
    <w:rsid w:val="0036201B"/>
    <w:rsid w:val="00364A68"/>
    <w:rsid w:val="003A241A"/>
    <w:rsid w:val="003A46F9"/>
    <w:rsid w:val="003B4997"/>
    <w:rsid w:val="003D016B"/>
    <w:rsid w:val="003D4FAB"/>
    <w:rsid w:val="003D5324"/>
    <w:rsid w:val="003F5DDE"/>
    <w:rsid w:val="003F6245"/>
    <w:rsid w:val="00400738"/>
    <w:rsid w:val="00403DFB"/>
    <w:rsid w:val="00407477"/>
    <w:rsid w:val="0041239F"/>
    <w:rsid w:val="004169F6"/>
    <w:rsid w:val="00432E59"/>
    <w:rsid w:val="00433C2B"/>
    <w:rsid w:val="00435BC5"/>
    <w:rsid w:val="00441142"/>
    <w:rsid w:val="00442D16"/>
    <w:rsid w:val="00443EED"/>
    <w:rsid w:val="00444FE8"/>
    <w:rsid w:val="004455C4"/>
    <w:rsid w:val="00451A38"/>
    <w:rsid w:val="00452B85"/>
    <w:rsid w:val="00454F12"/>
    <w:rsid w:val="004661EB"/>
    <w:rsid w:val="0047415B"/>
    <w:rsid w:val="00492C16"/>
    <w:rsid w:val="00497330"/>
    <w:rsid w:val="004B1FB6"/>
    <w:rsid w:val="004C1E16"/>
    <w:rsid w:val="004D1541"/>
    <w:rsid w:val="004E5377"/>
    <w:rsid w:val="00503412"/>
    <w:rsid w:val="005304CC"/>
    <w:rsid w:val="00543D80"/>
    <w:rsid w:val="00547DE2"/>
    <w:rsid w:val="00552532"/>
    <w:rsid w:val="00554B88"/>
    <w:rsid w:val="005623D4"/>
    <w:rsid w:val="0057098F"/>
    <w:rsid w:val="00575FE8"/>
    <w:rsid w:val="0059502E"/>
    <w:rsid w:val="005A59B3"/>
    <w:rsid w:val="005A6E9F"/>
    <w:rsid w:val="005B0158"/>
    <w:rsid w:val="005B0D4C"/>
    <w:rsid w:val="005B4DB0"/>
    <w:rsid w:val="005C6432"/>
    <w:rsid w:val="005D1C1A"/>
    <w:rsid w:val="005E369C"/>
    <w:rsid w:val="005E5CF9"/>
    <w:rsid w:val="005E5E8A"/>
    <w:rsid w:val="00600EC9"/>
    <w:rsid w:val="00621A78"/>
    <w:rsid w:val="00633839"/>
    <w:rsid w:val="00634A91"/>
    <w:rsid w:val="00651CFC"/>
    <w:rsid w:val="006561D8"/>
    <w:rsid w:val="00657A13"/>
    <w:rsid w:val="0069127E"/>
    <w:rsid w:val="006B3E65"/>
    <w:rsid w:val="006C12D7"/>
    <w:rsid w:val="006C221B"/>
    <w:rsid w:val="006C312A"/>
    <w:rsid w:val="006E198A"/>
    <w:rsid w:val="006E69DA"/>
    <w:rsid w:val="00703ADC"/>
    <w:rsid w:val="007220E1"/>
    <w:rsid w:val="00733FE2"/>
    <w:rsid w:val="00740074"/>
    <w:rsid w:val="00745367"/>
    <w:rsid w:val="00754238"/>
    <w:rsid w:val="00755A65"/>
    <w:rsid w:val="00755C94"/>
    <w:rsid w:val="00763097"/>
    <w:rsid w:val="00767240"/>
    <w:rsid w:val="007733C7"/>
    <w:rsid w:val="00780C6E"/>
    <w:rsid w:val="00795FCA"/>
    <w:rsid w:val="007A68B4"/>
    <w:rsid w:val="007E755A"/>
    <w:rsid w:val="007F327C"/>
    <w:rsid w:val="007F5540"/>
    <w:rsid w:val="007F571F"/>
    <w:rsid w:val="007F7724"/>
    <w:rsid w:val="00800E76"/>
    <w:rsid w:val="00801FC1"/>
    <w:rsid w:val="00806989"/>
    <w:rsid w:val="00810278"/>
    <w:rsid w:val="0081337E"/>
    <w:rsid w:val="0081527C"/>
    <w:rsid w:val="0082144A"/>
    <w:rsid w:val="00842D4F"/>
    <w:rsid w:val="00844205"/>
    <w:rsid w:val="00845FFF"/>
    <w:rsid w:val="00852028"/>
    <w:rsid w:val="00854393"/>
    <w:rsid w:val="008557E0"/>
    <w:rsid w:val="008636D6"/>
    <w:rsid w:val="00867BAE"/>
    <w:rsid w:val="008801DF"/>
    <w:rsid w:val="008825B0"/>
    <w:rsid w:val="00891A53"/>
    <w:rsid w:val="008947E3"/>
    <w:rsid w:val="00897BF2"/>
    <w:rsid w:val="008A31F5"/>
    <w:rsid w:val="008B20B2"/>
    <w:rsid w:val="008B2B93"/>
    <w:rsid w:val="008B649B"/>
    <w:rsid w:val="008B72DD"/>
    <w:rsid w:val="008D5FF4"/>
    <w:rsid w:val="008E3E02"/>
    <w:rsid w:val="008E4AF8"/>
    <w:rsid w:val="008E79B1"/>
    <w:rsid w:val="008F3AAC"/>
    <w:rsid w:val="00904570"/>
    <w:rsid w:val="009259D2"/>
    <w:rsid w:val="00941692"/>
    <w:rsid w:val="00947849"/>
    <w:rsid w:val="009663E6"/>
    <w:rsid w:val="0098061D"/>
    <w:rsid w:val="00984A42"/>
    <w:rsid w:val="009878A7"/>
    <w:rsid w:val="00992B5E"/>
    <w:rsid w:val="009A4309"/>
    <w:rsid w:val="009A4353"/>
    <w:rsid w:val="009B42A9"/>
    <w:rsid w:val="009C12C0"/>
    <w:rsid w:val="009C13AD"/>
    <w:rsid w:val="009C1AFE"/>
    <w:rsid w:val="009C296E"/>
    <w:rsid w:val="009C5AE1"/>
    <w:rsid w:val="009C77C7"/>
    <w:rsid w:val="009D0FF5"/>
    <w:rsid w:val="009D3A86"/>
    <w:rsid w:val="009E2C9B"/>
    <w:rsid w:val="009E4BA2"/>
    <w:rsid w:val="009E640E"/>
    <w:rsid w:val="00A01251"/>
    <w:rsid w:val="00A019C4"/>
    <w:rsid w:val="00A04CF8"/>
    <w:rsid w:val="00A056DA"/>
    <w:rsid w:val="00A05F5B"/>
    <w:rsid w:val="00A063B3"/>
    <w:rsid w:val="00A06E59"/>
    <w:rsid w:val="00A17B91"/>
    <w:rsid w:val="00A20157"/>
    <w:rsid w:val="00A205F1"/>
    <w:rsid w:val="00A26C2B"/>
    <w:rsid w:val="00A3356F"/>
    <w:rsid w:val="00A343DB"/>
    <w:rsid w:val="00A36811"/>
    <w:rsid w:val="00A44E8D"/>
    <w:rsid w:val="00A46BEA"/>
    <w:rsid w:val="00A52667"/>
    <w:rsid w:val="00A62D74"/>
    <w:rsid w:val="00A70C6E"/>
    <w:rsid w:val="00A84450"/>
    <w:rsid w:val="00A86148"/>
    <w:rsid w:val="00AB7BA8"/>
    <w:rsid w:val="00AC2784"/>
    <w:rsid w:val="00AD339A"/>
    <w:rsid w:val="00AD571F"/>
    <w:rsid w:val="00AD763D"/>
    <w:rsid w:val="00AE49AB"/>
    <w:rsid w:val="00AF4726"/>
    <w:rsid w:val="00AF5CD8"/>
    <w:rsid w:val="00B05198"/>
    <w:rsid w:val="00B06F45"/>
    <w:rsid w:val="00B07672"/>
    <w:rsid w:val="00B079BF"/>
    <w:rsid w:val="00B21EB5"/>
    <w:rsid w:val="00B33CB9"/>
    <w:rsid w:val="00B54893"/>
    <w:rsid w:val="00B73AC4"/>
    <w:rsid w:val="00BA0F31"/>
    <w:rsid w:val="00BA45F6"/>
    <w:rsid w:val="00BB64C5"/>
    <w:rsid w:val="00BC01C9"/>
    <w:rsid w:val="00BC1A80"/>
    <w:rsid w:val="00BD385C"/>
    <w:rsid w:val="00BE1AD9"/>
    <w:rsid w:val="00BE3EDC"/>
    <w:rsid w:val="00C17DE5"/>
    <w:rsid w:val="00C20AAC"/>
    <w:rsid w:val="00C21718"/>
    <w:rsid w:val="00C23549"/>
    <w:rsid w:val="00C33BBD"/>
    <w:rsid w:val="00C378C8"/>
    <w:rsid w:val="00C40FB4"/>
    <w:rsid w:val="00C513CA"/>
    <w:rsid w:val="00C60E53"/>
    <w:rsid w:val="00C613F8"/>
    <w:rsid w:val="00C6702A"/>
    <w:rsid w:val="00C70F72"/>
    <w:rsid w:val="00C7429A"/>
    <w:rsid w:val="00C76CE4"/>
    <w:rsid w:val="00C80D5D"/>
    <w:rsid w:val="00C82862"/>
    <w:rsid w:val="00C83C9E"/>
    <w:rsid w:val="00CB13EE"/>
    <w:rsid w:val="00CF6D45"/>
    <w:rsid w:val="00D00F4A"/>
    <w:rsid w:val="00D04D69"/>
    <w:rsid w:val="00D068CB"/>
    <w:rsid w:val="00D33187"/>
    <w:rsid w:val="00D362AB"/>
    <w:rsid w:val="00D47651"/>
    <w:rsid w:val="00D548CC"/>
    <w:rsid w:val="00D62027"/>
    <w:rsid w:val="00D71E52"/>
    <w:rsid w:val="00D72586"/>
    <w:rsid w:val="00D76BB4"/>
    <w:rsid w:val="00D81515"/>
    <w:rsid w:val="00D82CA2"/>
    <w:rsid w:val="00D833C6"/>
    <w:rsid w:val="00D85748"/>
    <w:rsid w:val="00D92CBE"/>
    <w:rsid w:val="00DA48F5"/>
    <w:rsid w:val="00DC5902"/>
    <w:rsid w:val="00DD3CDE"/>
    <w:rsid w:val="00DD4A46"/>
    <w:rsid w:val="00DD7AB7"/>
    <w:rsid w:val="00DE2174"/>
    <w:rsid w:val="00E00436"/>
    <w:rsid w:val="00E0413C"/>
    <w:rsid w:val="00E070EC"/>
    <w:rsid w:val="00E169C3"/>
    <w:rsid w:val="00E26C51"/>
    <w:rsid w:val="00E327C8"/>
    <w:rsid w:val="00E32F24"/>
    <w:rsid w:val="00E41B34"/>
    <w:rsid w:val="00E46979"/>
    <w:rsid w:val="00E56A1E"/>
    <w:rsid w:val="00E610C6"/>
    <w:rsid w:val="00E659E8"/>
    <w:rsid w:val="00E6784F"/>
    <w:rsid w:val="00E82E38"/>
    <w:rsid w:val="00EA5216"/>
    <w:rsid w:val="00EB1261"/>
    <w:rsid w:val="00EB2D1D"/>
    <w:rsid w:val="00EB502E"/>
    <w:rsid w:val="00EC7E8B"/>
    <w:rsid w:val="00ED7652"/>
    <w:rsid w:val="00EF3CD6"/>
    <w:rsid w:val="00EF5976"/>
    <w:rsid w:val="00F20593"/>
    <w:rsid w:val="00F36394"/>
    <w:rsid w:val="00F40D8C"/>
    <w:rsid w:val="00F44EBF"/>
    <w:rsid w:val="00F6758B"/>
    <w:rsid w:val="00F8124B"/>
    <w:rsid w:val="00F81438"/>
    <w:rsid w:val="00F8235B"/>
    <w:rsid w:val="00F86838"/>
    <w:rsid w:val="00FA5148"/>
    <w:rsid w:val="00FB2540"/>
    <w:rsid w:val="00FB5089"/>
    <w:rsid w:val="00FB5D7D"/>
    <w:rsid w:val="00FC236A"/>
    <w:rsid w:val="00FF0295"/>
    <w:rsid w:val="00FF7290"/>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654">
      <w:bodyDiv w:val="1"/>
      <w:marLeft w:val="0"/>
      <w:marRight w:val="0"/>
      <w:marTop w:val="0"/>
      <w:marBottom w:val="0"/>
      <w:divBdr>
        <w:top w:val="none" w:sz="0" w:space="0" w:color="auto"/>
        <w:left w:val="none" w:sz="0" w:space="0" w:color="auto"/>
        <w:bottom w:val="none" w:sz="0" w:space="0" w:color="auto"/>
        <w:right w:val="none" w:sz="0" w:space="0" w:color="auto"/>
      </w:divBdr>
    </w:div>
    <w:div w:id="410154268">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294338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89617539">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93648262">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4</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1252</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2023-06-01T01:32:00Z</dcterms:created>
  <dcterms:modified xsi:type="dcterms:W3CDTF">2023-06-26T01:08:00Z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c7b99710f8464f461d7cbf0a7b02f886c397d06690595a75228bfcacb70defaa</vt:lpwstr>
  </property>
</Properties>
</file>