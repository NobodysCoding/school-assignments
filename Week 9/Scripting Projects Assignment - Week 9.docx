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0C9D80F4" w:rsidR="00272DDC" w:rsidRPr="006E6826" w:rsidRDefault="00A01251" w:rsidP="007F5540">
            <w:pPr>
              <w:keepNext/>
              <w:keepLines/>
            </w:pPr>
            <w:r>
              <w:t>5/</w:t>
            </w:r>
            <w:r w:rsidR="00C40FB4">
              <w:t>2</w:t>
            </w:r>
            <w:r w:rsidR="001F5D94">
              <w:t>8</w:t>
            </w:r>
            <w:r>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05FAE973" w:rsidR="00A62D74" w:rsidRDefault="001151A6" w:rsidP="001151A6">
      <w:pPr>
        <w:pStyle w:val="Header"/>
        <w:keepNext/>
        <w:keepLines/>
        <w:tabs>
          <w:tab w:val="clear" w:pos="4320"/>
          <w:tab w:val="clear" w:pos="8640"/>
        </w:tabs>
        <w:jc w:val="center"/>
      </w:pPr>
      <w:r w:rsidRPr="001151A6">
        <w:t xml:space="preserve">Scripting Projects Assignment - Week </w:t>
      </w:r>
      <w:r w:rsidR="000E6B0A">
        <w:t>9</w:t>
      </w:r>
    </w:p>
    <w:p w14:paraId="5BB62F42" w14:textId="51F094C3" w:rsidR="0024418B" w:rsidRDefault="0024418B" w:rsidP="0024418B">
      <w:pPr>
        <w:pStyle w:val="Header"/>
        <w:keepNext/>
        <w:keepLines/>
        <w:rPr>
          <w:noProof/>
        </w:rPr>
      </w:pPr>
    </w:p>
    <w:p w14:paraId="10509CD8" w14:textId="77777777" w:rsidR="00182BB8" w:rsidRDefault="00182BB8" w:rsidP="00182BB8">
      <w:pPr>
        <w:pStyle w:val="Heading1"/>
        <w:rPr>
          <w:sz w:val="48"/>
          <w:szCs w:val="48"/>
        </w:rPr>
      </w:pPr>
      <w:r>
        <w:t>Pages 203-204</w:t>
      </w:r>
    </w:p>
    <w:p w14:paraId="7F9DC655" w14:textId="77777777" w:rsidR="00182BB8" w:rsidRDefault="00182BB8" w:rsidP="00182BB8">
      <w:pPr>
        <w:pStyle w:val="Heading2"/>
      </w:pPr>
      <w:r>
        <w:t>Project # 5</w:t>
      </w:r>
    </w:p>
    <w:p w14:paraId="62CEB01A" w14:textId="77777777" w:rsidR="00182BB8" w:rsidRDefault="00182BB8" w:rsidP="00182BB8">
      <w:pPr>
        <w:pStyle w:val="Heading3"/>
      </w:pPr>
      <w:r>
        <w:t>Special Instructions:</w:t>
      </w:r>
    </w:p>
    <w:p w14:paraId="2E46ADCA" w14:textId="77777777" w:rsidR="00182BB8" w:rsidRDefault="00182BB8" w:rsidP="00182BB8">
      <w:pPr>
        <w:numPr>
          <w:ilvl w:val="0"/>
          <w:numId w:val="18"/>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8A41FFB" w14:textId="4E9B0CC4" w:rsidR="00182BB8" w:rsidRDefault="00981780" w:rsidP="00182BB8">
      <w:pPr>
        <w:spacing w:before="100" w:beforeAutospacing="1" w:after="100" w:afterAutospacing="1"/>
      </w:pPr>
      <w:r>
        <w:rPr>
          <w:noProof/>
        </w:rPr>
        <w:drawing>
          <wp:inline distT="0" distB="0" distL="0" distR="0" wp14:anchorId="2D459618" wp14:editId="1F371FA8">
            <wp:extent cx="6309360" cy="3549015"/>
            <wp:effectExtent l="0" t="0" r="0" b="0"/>
            <wp:docPr id="794803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0369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6E4CACE0" w14:textId="77777777" w:rsidR="00981780" w:rsidRDefault="00981780" w:rsidP="00182BB8">
      <w:pPr>
        <w:pStyle w:val="Heading2"/>
      </w:pPr>
    </w:p>
    <w:p w14:paraId="6885D7C7" w14:textId="20C630D9" w:rsidR="00182BB8" w:rsidRDefault="00182BB8" w:rsidP="00182BB8">
      <w:pPr>
        <w:pStyle w:val="Heading2"/>
      </w:pPr>
      <w:r>
        <w:t>Project # 8</w:t>
      </w:r>
    </w:p>
    <w:p w14:paraId="71B3CC60" w14:textId="77777777" w:rsidR="00182BB8" w:rsidRDefault="00182BB8" w:rsidP="00182BB8">
      <w:pPr>
        <w:pStyle w:val="Heading3"/>
      </w:pPr>
      <w:r>
        <w:t>Special Instructions:</w:t>
      </w:r>
    </w:p>
    <w:p w14:paraId="19B46BF9" w14:textId="77777777" w:rsidR="00182BB8" w:rsidRDefault="00182BB8" w:rsidP="00182BB8">
      <w:pPr>
        <w:numPr>
          <w:ilvl w:val="0"/>
          <w:numId w:val="19"/>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6AD8177" w14:textId="320ACA6E" w:rsidR="00C73226" w:rsidRDefault="007A060C" w:rsidP="00C73226">
      <w:pPr>
        <w:spacing w:before="100" w:beforeAutospacing="1" w:after="100" w:afterAutospacing="1"/>
      </w:pPr>
      <w:r>
        <w:rPr>
          <w:noProof/>
        </w:rPr>
        <w:drawing>
          <wp:inline distT="0" distB="0" distL="0" distR="0" wp14:anchorId="6B203689" wp14:editId="39D432EC">
            <wp:extent cx="6309360" cy="3549015"/>
            <wp:effectExtent l="0" t="0" r="0" b="0"/>
            <wp:docPr id="928728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28311"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7C6DCBD" w14:textId="77777777" w:rsidR="00C73226" w:rsidRDefault="00C73226" w:rsidP="00182BB8">
      <w:pPr>
        <w:pStyle w:val="Heading2"/>
      </w:pPr>
    </w:p>
    <w:p w14:paraId="653457C8" w14:textId="77777777" w:rsidR="00C73226" w:rsidRDefault="00C73226" w:rsidP="00182BB8">
      <w:pPr>
        <w:pStyle w:val="Heading2"/>
      </w:pPr>
    </w:p>
    <w:p w14:paraId="5C01A6B5" w14:textId="77777777" w:rsidR="00C73226" w:rsidRDefault="00C73226" w:rsidP="00182BB8">
      <w:pPr>
        <w:pStyle w:val="Heading2"/>
      </w:pPr>
    </w:p>
    <w:p w14:paraId="38866C3A" w14:textId="77777777" w:rsidR="00C73226" w:rsidRDefault="00C73226" w:rsidP="00182BB8">
      <w:pPr>
        <w:pStyle w:val="Heading2"/>
      </w:pPr>
    </w:p>
    <w:p w14:paraId="53EBB6AD" w14:textId="77777777" w:rsidR="00C73226" w:rsidRDefault="00C73226" w:rsidP="00182BB8">
      <w:pPr>
        <w:pStyle w:val="Heading2"/>
      </w:pPr>
    </w:p>
    <w:p w14:paraId="6C1CB09A" w14:textId="77777777" w:rsidR="00C73226" w:rsidRDefault="00C73226" w:rsidP="00182BB8">
      <w:pPr>
        <w:pStyle w:val="Heading2"/>
      </w:pPr>
    </w:p>
    <w:p w14:paraId="2D8B91CE" w14:textId="77777777" w:rsidR="00C73226" w:rsidRDefault="00C73226" w:rsidP="00182BB8">
      <w:pPr>
        <w:pStyle w:val="Heading2"/>
      </w:pPr>
    </w:p>
    <w:p w14:paraId="6FBBB4E4" w14:textId="77777777" w:rsidR="00C73226" w:rsidRDefault="00C73226" w:rsidP="00182BB8">
      <w:pPr>
        <w:pStyle w:val="Heading2"/>
      </w:pPr>
    </w:p>
    <w:p w14:paraId="1607D562" w14:textId="77777777" w:rsidR="00C73226" w:rsidRDefault="00C73226" w:rsidP="00182BB8">
      <w:pPr>
        <w:pStyle w:val="Heading2"/>
      </w:pPr>
    </w:p>
    <w:p w14:paraId="050A9A35" w14:textId="77777777" w:rsidR="00C73226" w:rsidRDefault="00C73226" w:rsidP="00182BB8">
      <w:pPr>
        <w:pStyle w:val="Heading2"/>
      </w:pPr>
    </w:p>
    <w:p w14:paraId="316FB0D2" w14:textId="77777777" w:rsidR="00C73226" w:rsidRDefault="00C73226" w:rsidP="00182BB8">
      <w:pPr>
        <w:pStyle w:val="Heading2"/>
      </w:pPr>
    </w:p>
    <w:p w14:paraId="39FA790E" w14:textId="77777777" w:rsidR="00C73226" w:rsidRDefault="00C73226" w:rsidP="00182BB8">
      <w:pPr>
        <w:pStyle w:val="Heading2"/>
      </w:pPr>
    </w:p>
    <w:p w14:paraId="399EF4EB" w14:textId="290EDB29" w:rsidR="00182BB8" w:rsidRDefault="00182BB8" w:rsidP="00182BB8">
      <w:pPr>
        <w:pStyle w:val="Heading2"/>
      </w:pPr>
      <w:r>
        <w:t>Project # 9</w:t>
      </w:r>
    </w:p>
    <w:p w14:paraId="22269D76" w14:textId="77777777" w:rsidR="00182BB8" w:rsidRDefault="00182BB8" w:rsidP="00182BB8">
      <w:pPr>
        <w:pStyle w:val="Heading3"/>
      </w:pPr>
      <w:r>
        <w:t>Special Instructions:</w:t>
      </w:r>
    </w:p>
    <w:p w14:paraId="3E737349" w14:textId="77777777" w:rsidR="00182BB8" w:rsidRDefault="00182BB8" w:rsidP="0057780A">
      <w:pPr>
        <w:keepNext/>
        <w:keepLines/>
        <w:numPr>
          <w:ilvl w:val="0"/>
          <w:numId w:val="20"/>
        </w:numPr>
        <w:tabs>
          <w:tab w:val="center" w:pos="4320"/>
          <w:tab w:val="right" w:pos="8640"/>
        </w:tabs>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3C4AE6FB" w14:textId="53C55738" w:rsidR="00A432CD" w:rsidRDefault="0000254E" w:rsidP="00A432CD">
      <w:pPr>
        <w:keepNext/>
        <w:keepLines/>
        <w:tabs>
          <w:tab w:val="center" w:pos="4320"/>
          <w:tab w:val="right" w:pos="8640"/>
        </w:tabs>
        <w:spacing w:before="100" w:beforeAutospacing="1" w:after="100" w:afterAutospacing="1"/>
      </w:pPr>
      <w:r>
        <w:rPr>
          <w:noProof/>
        </w:rPr>
        <w:drawing>
          <wp:inline distT="0" distB="0" distL="0" distR="0" wp14:anchorId="54AFD789" wp14:editId="4C774D22">
            <wp:extent cx="6309360" cy="3549015"/>
            <wp:effectExtent l="0" t="0" r="0" b="0"/>
            <wp:docPr id="5348226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2266"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A432CD" w:rsidSect="00F36394">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3607" w14:textId="77777777" w:rsidR="00C80D5D" w:rsidRDefault="00C80D5D">
      <w:r>
        <w:separator/>
      </w:r>
    </w:p>
  </w:endnote>
  <w:endnote w:type="continuationSeparator" w:id="0">
    <w:p w14:paraId="2C3EA5F5" w14:textId="77777777" w:rsidR="00C80D5D" w:rsidRDefault="00C8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FC26" w14:textId="77777777" w:rsidR="00C80D5D" w:rsidRDefault="00C80D5D">
      <w:r>
        <w:separator/>
      </w:r>
    </w:p>
  </w:footnote>
  <w:footnote w:type="continuationSeparator" w:id="0">
    <w:p w14:paraId="7F485481" w14:textId="77777777" w:rsidR="00C80D5D" w:rsidRDefault="00C8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B47EA1"/>
    <w:multiLevelType w:val="multilevel"/>
    <w:tmpl w:val="8CD4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57421"/>
    <w:multiLevelType w:val="multilevel"/>
    <w:tmpl w:val="BDC2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B73CA8"/>
    <w:multiLevelType w:val="multilevel"/>
    <w:tmpl w:val="5CBE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9"/>
  </w:num>
  <w:num w:numId="12" w16cid:durableId="312685443">
    <w:abstractNumId w:val="16"/>
  </w:num>
  <w:num w:numId="13" w16cid:durableId="1632979704">
    <w:abstractNumId w:val="18"/>
  </w:num>
  <w:num w:numId="14" w16cid:durableId="1771928876">
    <w:abstractNumId w:val="20"/>
  </w:num>
  <w:num w:numId="15" w16cid:durableId="724256094">
    <w:abstractNumId w:val="21"/>
  </w:num>
  <w:num w:numId="16" w16cid:durableId="1173453111">
    <w:abstractNumId w:val="13"/>
  </w:num>
  <w:num w:numId="17" w16cid:durableId="931429188">
    <w:abstractNumId w:val="22"/>
  </w:num>
  <w:num w:numId="18" w16cid:durableId="943809111">
    <w:abstractNumId w:val="15"/>
  </w:num>
  <w:num w:numId="19" w16cid:durableId="2071802194">
    <w:abstractNumId w:val="14"/>
  </w:num>
  <w:num w:numId="20" w16cid:durableId="153730447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254E"/>
    <w:rsid w:val="000052DD"/>
    <w:rsid w:val="000234D2"/>
    <w:rsid w:val="000356FE"/>
    <w:rsid w:val="000548C0"/>
    <w:rsid w:val="00062362"/>
    <w:rsid w:val="00070419"/>
    <w:rsid w:val="00083BFE"/>
    <w:rsid w:val="000A0C86"/>
    <w:rsid w:val="000A14BA"/>
    <w:rsid w:val="000D364E"/>
    <w:rsid w:val="000E236D"/>
    <w:rsid w:val="000E24E9"/>
    <w:rsid w:val="000E6B0A"/>
    <w:rsid w:val="000E72D1"/>
    <w:rsid w:val="000F6B06"/>
    <w:rsid w:val="00103B2E"/>
    <w:rsid w:val="0011351B"/>
    <w:rsid w:val="001151A6"/>
    <w:rsid w:val="001212C7"/>
    <w:rsid w:val="00132B06"/>
    <w:rsid w:val="00136515"/>
    <w:rsid w:val="00156EB9"/>
    <w:rsid w:val="001637B6"/>
    <w:rsid w:val="00182BB8"/>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060C"/>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1780"/>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3356F"/>
    <w:rsid w:val="00A343DB"/>
    <w:rsid w:val="00A36811"/>
    <w:rsid w:val="00A432CD"/>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3226"/>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7090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170</Words>
  <Characters>835</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1003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2023-08-20T01:21:00Z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