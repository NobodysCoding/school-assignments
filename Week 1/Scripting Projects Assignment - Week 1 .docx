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136055E" w:rsidR="00272DDC" w:rsidRPr="006E6826" w:rsidRDefault="005B0158" w:rsidP="007F5540">
            <w:pPr>
              <w:keepNext/>
              <w:keepLines/>
            </w:pPr>
            <w:r>
              <w:t>Michael S</w:t>
            </w:r>
            <w:r w:rsidR="00E169C3">
              <w:t>chnell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1BEDF817" w:rsidR="00272DDC" w:rsidRPr="006E6826" w:rsidRDefault="00A01251" w:rsidP="007F5540">
            <w:pPr>
              <w:keepNext/>
              <w:keepLines/>
            </w:pPr>
            <w:r>
              <w:t>Charles Morris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2302FB90" w:rsidR="00272DDC" w:rsidRPr="006E6826" w:rsidRDefault="00A01251" w:rsidP="007F5540">
            <w:pPr>
              <w:keepNext/>
              <w:keepLines/>
            </w:pPr>
            <w:r>
              <w:t>5/7/2023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7DBDC7" w14:textId="1CFA74C5" w:rsidR="00A62D74" w:rsidRDefault="001151A6" w:rsidP="001151A6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1151A6">
        <w:t>Scripting Projects Assignment - Week 1</w:t>
      </w:r>
    </w:p>
    <w:p w14:paraId="7F542FB7" w14:textId="78E41DA6" w:rsidR="00244DC6" w:rsidRDefault="00244DC6" w:rsidP="00984A42">
      <w:pPr>
        <w:pStyle w:val="Header"/>
        <w:keepNext/>
        <w:keepLines/>
        <w:rPr>
          <w:noProof/>
        </w:rPr>
      </w:pPr>
    </w:p>
    <w:p w14:paraId="5A0A8141" w14:textId="77777777" w:rsidR="00242C36" w:rsidRDefault="00242C36" w:rsidP="00242C36">
      <w:pPr>
        <w:pStyle w:val="Header"/>
        <w:keepNext/>
        <w:keepLines/>
      </w:pPr>
      <w:r>
        <w:t>Page 33</w:t>
      </w:r>
    </w:p>
    <w:p w14:paraId="600D7F51" w14:textId="77777777" w:rsidR="00242C36" w:rsidRDefault="00242C36" w:rsidP="00242C36">
      <w:pPr>
        <w:pStyle w:val="Header"/>
        <w:keepNext/>
        <w:keepLines/>
      </w:pPr>
      <w:r>
        <w:t>Project # 1</w:t>
      </w:r>
    </w:p>
    <w:p w14:paraId="00DA2510" w14:textId="77777777" w:rsidR="00242C36" w:rsidRDefault="00242C36" w:rsidP="00242C36">
      <w:pPr>
        <w:pStyle w:val="Header"/>
        <w:keepNext/>
        <w:keepLines/>
      </w:pPr>
      <w:r>
        <w:t>Special Instructions:</w:t>
      </w:r>
    </w:p>
    <w:p w14:paraId="4BCC9A19" w14:textId="77777777" w:rsidR="00242C36" w:rsidRDefault="00242C36" w:rsidP="00242C36">
      <w:pPr>
        <w:pStyle w:val="Header"/>
        <w:keepNext/>
        <w:keepLines/>
      </w:pPr>
    </w:p>
    <w:p w14:paraId="0795DD51" w14:textId="75D37A8C" w:rsidR="00D04D69" w:rsidRDefault="00242C36" w:rsidP="00D04D69">
      <w:pPr>
        <w:pStyle w:val="Header"/>
        <w:keepNext/>
        <w:keepLines/>
        <w:numPr>
          <w:ilvl w:val="0"/>
          <w:numId w:val="16"/>
        </w:numPr>
      </w:pPr>
      <w:r>
        <w:t xml:space="preserve">This project may be done in the interactive python window.  No specific code file needs to be written for this project.  </w:t>
      </w:r>
      <w:proofErr w:type="gramStart"/>
      <w:r>
        <w:t>Screen shots</w:t>
      </w:r>
      <w:proofErr w:type="gramEnd"/>
      <w:r>
        <w:t xml:space="preserve"> do need to show the results for all 6 of the expressions.</w:t>
      </w:r>
    </w:p>
    <w:p w14:paraId="2AC93BF1" w14:textId="4E263B5F" w:rsidR="00D04D69" w:rsidRDefault="00D04D69" w:rsidP="00D04D69">
      <w:pPr>
        <w:pStyle w:val="Header"/>
        <w:keepNext/>
        <w:keepLines/>
      </w:pPr>
      <w:r>
        <w:rPr>
          <w:noProof/>
        </w:rPr>
        <w:drawing>
          <wp:inline distT="0" distB="0" distL="0" distR="0" wp14:anchorId="2BC07E29" wp14:editId="1A179FC1">
            <wp:extent cx="6309360" cy="3549015"/>
            <wp:effectExtent l="0" t="0" r="0" b="0"/>
            <wp:docPr id="7984857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8573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2F1" w14:textId="34D0761E" w:rsidR="00B07672" w:rsidRDefault="00B07672" w:rsidP="00D04D69">
      <w:pPr>
        <w:pStyle w:val="Header"/>
        <w:keepNext/>
        <w:keepLines/>
        <w:ind w:left="720"/>
      </w:pPr>
    </w:p>
    <w:p w14:paraId="3BBA59D5" w14:textId="77777777" w:rsidR="00DD7AB7" w:rsidRDefault="00DD7AB7" w:rsidP="00DD7AB7">
      <w:pPr>
        <w:pStyle w:val="Header"/>
        <w:keepNext/>
        <w:keepLines/>
      </w:pPr>
    </w:p>
    <w:p w14:paraId="799D3448" w14:textId="77777777" w:rsidR="008B649B" w:rsidRDefault="008B649B" w:rsidP="000548C0">
      <w:pPr>
        <w:pStyle w:val="Header"/>
        <w:keepNext/>
        <w:keepLines/>
      </w:pPr>
    </w:p>
    <w:p w14:paraId="50E08483" w14:textId="77777777" w:rsidR="008B649B" w:rsidRDefault="008B649B" w:rsidP="000548C0">
      <w:pPr>
        <w:pStyle w:val="Header"/>
        <w:keepNext/>
        <w:keepLines/>
      </w:pPr>
    </w:p>
    <w:p w14:paraId="07F5A8F8" w14:textId="77777777" w:rsidR="008B649B" w:rsidRDefault="008B649B" w:rsidP="000548C0">
      <w:pPr>
        <w:pStyle w:val="Header"/>
        <w:keepNext/>
        <w:keepLines/>
      </w:pPr>
    </w:p>
    <w:p w14:paraId="59DCADDB" w14:textId="77777777" w:rsidR="008B649B" w:rsidRDefault="008B649B" w:rsidP="000548C0">
      <w:pPr>
        <w:pStyle w:val="Header"/>
        <w:keepNext/>
        <w:keepLines/>
      </w:pPr>
    </w:p>
    <w:p w14:paraId="4E209997" w14:textId="77777777" w:rsidR="008B649B" w:rsidRDefault="008B649B" w:rsidP="000548C0">
      <w:pPr>
        <w:pStyle w:val="Header"/>
        <w:keepNext/>
        <w:keepLines/>
      </w:pPr>
    </w:p>
    <w:p w14:paraId="4AC54790" w14:textId="77777777" w:rsidR="008B649B" w:rsidRDefault="008B649B" w:rsidP="000548C0">
      <w:pPr>
        <w:pStyle w:val="Header"/>
        <w:keepNext/>
        <w:keepLines/>
      </w:pPr>
    </w:p>
    <w:p w14:paraId="66D677BA" w14:textId="77777777" w:rsidR="008B649B" w:rsidRDefault="008B649B" w:rsidP="000548C0">
      <w:pPr>
        <w:pStyle w:val="Header"/>
        <w:keepNext/>
        <w:keepLines/>
      </w:pPr>
    </w:p>
    <w:p w14:paraId="62120C83" w14:textId="77777777" w:rsidR="008B649B" w:rsidRDefault="008B649B" w:rsidP="000548C0">
      <w:pPr>
        <w:pStyle w:val="Header"/>
        <w:keepNext/>
        <w:keepLines/>
      </w:pPr>
    </w:p>
    <w:p w14:paraId="128EE1F8" w14:textId="77777777" w:rsidR="008B649B" w:rsidRDefault="008B649B" w:rsidP="000548C0">
      <w:pPr>
        <w:pStyle w:val="Header"/>
        <w:keepNext/>
        <w:keepLines/>
      </w:pPr>
    </w:p>
    <w:p w14:paraId="718509C6" w14:textId="6976EDD5" w:rsidR="000548C0" w:rsidRDefault="000548C0" w:rsidP="000548C0">
      <w:pPr>
        <w:pStyle w:val="Header"/>
        <w:keepNext/>
        <w:keepLines/>
      </w:pPr>
      <w:r>
        <w:lastRenderedPageBreak/>
        <w:t>Project # 2</w:t>
      </w:r>
    </w:p>
    <w:p w14:paraId="17D4EC57" w14:textId="77777777" w:rsidR="000548C0" w:rsidRDefault="000548C0" w:rsidP="000548C0">
      <w:pPr>
        <w:pStyle w:val="Header"/>
        <w:keepNext/>
        <w:keepLines/>
      </w:pPr>
      <w:r>
        <w:t>Special Instructions:</w:t>
      </w:r>
    </w:p>
    <w:p w14:paraId="5E7B7F60" w14:textId="77777777" w:rsidR="000548C0" w:rsidRDefault="000548C0" w:rsidP="000548C0">
      <w:pPr>
        <w:pStyle w:val="Header"/>
        <w:keepNext/>
        <w:keepLines/>
      </w:pPr>
    </w:p>
    <w:p w14:paraId="00DAB9AA" w14:textId="42D26170" w:rsidR="00DD7AB7" w:rsidRDefault="000548C0" w:rsidP="000548C0">
      <w:pPr>
        <w:pStyle w:val="Header"/>
        <w:keepNext/>
        <w:keepLines/>
      </w:pPr>
      <w:r>
        <w:t xml:space="preserve">    This project does require you </w:t>
      </w:r>
      <w:proofErr w:type="gramStart"/>
      <w:r>
        <w:t>write</w:t>
      </w:r>
      <w:proofErr w:type="gramEnd"/>
      <w:r>
        <w:t xml:space="preserve"> a python program.  Submit that python program as part of your submission zip file.  Call the program Project2-YourLastName</w:t>
      </w:r>
    </w:p>
    <w:p w14:paraId="36A59A13" w14:textId="77777777" w:rsidR="007220E1" w:rsidRDefault="007220E1" w:rsidP="000548C0">
      <w:pPr>
        <w:pStyle w:val="Header"/>
        <w:keepNext/>
        <w:keepLines/>
      </w:pPr>
    </w:p>
    <w:p w14:paraId="51ED4221" w14:textId="5638676D" w:rsidR="007220E1" w:rsidRDefault="008B649B" w:rsidP="000548C0">
      <w:pPr>
        <w:pStyle w:val="Header"/>
        <w:keepNext/>
        <w:keepLines/>
      </w:pPr>
      <w:r>
        <w:rPr>
          <w:noProof/>
        </w:rPr>
        <w:drawing>
          <wp:inline distT="0" distB="0" distL="0" distR="0" wp14:anchorId="4CE495DE" wp14:editId="162B3D67">
            <wp:extent cx="6309360" cy="3549015"/>
            <wp:effectExtent l="0" t="0" r="0" b="0"/>
            <wp:docPr id="19493033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0335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D225" w14:textId="77777777" w:rsidR="00242C36" w:rsidRDefault="00242C36" w:rsidP="00242C36">
      <w:pPr>
        <w:pStyle w:val="Header"/>
        <w:keepNext/>
        <w:keepLines/>
      </w:pPr>
    </w:p>
    <w:p w14:paraId="3772FA1D" w14:textId="77777777" w:rsidR="008B649B" w:rsidRDefault="008B649B" w:rsidP="00800E76">
      <w:pPr>
        <w:pStyle w:val="Header"/>
        <w:keepNext/>
        <w:keepLines/>
      </w:pPr>
    </w:p>
    <w:p w14:paraId="6E42D831" w14:textId="77777777" w:rsidR="008B649B" w:rsidRDefault="008B649B" w:rsidP="00800E76">
      <w:pPr>
        <w:pStyle w:val="Header"/>
        <w:keepNext/>
        <w:keepLines/>
      </w:pPr>
    </w:p>
    <w:p w14:paraId="0A6068F2" w14:textId="77777777" w:rsidR="008B649B" w:rsidRDefault="008B649B" w:rsidP="00800E76">
      <w:pPr>
        <w:pStyle w:val="Header"/>
        <w:keepNext/>
        <w:keepLines/>
      </w:pPr>
    </w:p>
    <w:p w14:paraId="298AE234" w14:textId="77777777" w:rsidR="008B649B" w:rsidRDefault="008B649B" w:rsidP="00800E76">
      <w:pPr>
        <w:pStyle w:val="Header"/>
        <w:keepNext/>
        <w:keepLines/>
      </w:pPr>
    </w:p>
    <w:p w14:paraId="42BB6D96" w14:textId="77777777" w:rsidR="008B649B" w:rsidRDefault="008B649B" w:rsidP="00800E76">
      <w:pPr>
        <w:pStyle w:val="Header"/>
        <w:keepNext/>
        <w:keepLines/>
      </w:pPr>
    </w:p>
    <w:p w14:paraId="4C1FD207" w14:textId="77777777" w:rsidR="008B649B" w:rsidRDefault="008B649B" w:rsidP="00800E76">
      <w:pPr>
        <w:pStyle w:val="Header"/>
        <w:keepNext/>
        <w:keepLines/>
      </w:pPr>
    </w:p>
    <w:p w14:paraId="6E88E5D5" w14:textId="77777777" w:rsidR="008B649B" w:rsidRDefault="008B649B" w:rsidP="00800E76">
      <w:pPr>
        <w:pStyle w:val="Header"/>
        <w:keepNext/>
        <w:keepLines/>
      </w:pPr>
    </w:p>
    <w:p w14:paraId="5B4ACD38" w14:textId="77777777" w:rsidR="008B649B" w:rsidRDefault="008B649B" w:rsidP="00800E76">
      <w:pPr>
        <w:pStyle w:val="Header"/>
        <w:keepNext/>
        <w:keepLines/>
      </w:pPr>
    </w:p>
    <w:p w14:paraId="74D0E3B3" w14:textId="77777777" w:rsidR="008B649B" w:rsidRDefault="008B649B" w:rsidP="00800E76">
      <w:pPr>
        <w:pStyle w:val="Header"/>
        <w:keepNext/>
        <w:keepLines/>
      </w:pPr>
    </w:p>
    <w:p w14:paraId="2AAA16F3" w14:textId="77777777" w:rsidR="008B649B" w:rsidRDefault="008B649B" w:rsidP="00800E76">
      <w:pPr>
        <w:pStyle w:val="Header"/>
        <w:keepNext/>
        <w:keepLines/>
      </w:pPr>
    </w:p>
    <w:p w14:paraId="446B9204" w14:textId="77777777" w:rsidR="008B649B" w:rsidRDefault="008B649B" w:rsidP="00800E76">
      <w:pPr>
        <w:pStyle w:val="Header"/>
        <w:keepNext/>
        <w:keepLines/>
      </w:pPr>
    </w:p>
    <w:p w14:paraId="7DDF6857" w14:textId="77777777" w:rsidR="008B649B" w:rsidRDefault="008B649B" w:rsidP="00800E76">
      <w:pPr>
        <w:pStyle w:val="Header"/>
        <w:keepNext/>
        <w:keepLines/>
      </w:pPr>
    </w:p>
    <w:p w14:paraId="2B0B5C43" w14:textId="77777777" w:rsidR="008B649B" w:rsidRDefault="008B649B" w:rsidP="00800E76">
      <w:pPr>
        <w:pStyle w:val="Header"/>
        <w:keepNext/>
        <w:keepLines/>
      </w:pPr>
    </w:p>
    <w:p w14:paraId="27707049" w14:textId="77777777" w:rsidR="008B649B" w:rsidRDefault="008B649B" w:rsidP="00800E76">
      <w:pPr>
        <w:pStyle w:val="Header"/>
        <w:keepNext/>
        <w:keepLines/>
      </w:pPr>
    </w:p>
    <w:p w14:paraId="0387FA8C" w14:textId="77777777" w:rsidR="008B649B" w:rsidRDefault="008B649B" w:rsidP="00800E76">
      <w:pPr>
        <w:pStyle w:val="Header"/>
        <w:keepNext/>
        <w:keepLines/>
      </w:pPr>
    </w:p>
    <w:p w14:paraId="266AEA50" w14:textId="77777777" w:rsidR="008B649B" w:rsidRDefault="008B649B" w:rsidP="00800E76">
      <w:pPr>
        <w:pStyle w:val="Header"/>
        <w:keepNext/>
        <w:keepLines/>
      </w:pPr>
    </w:p>
    <w:p w14:paraId="4CF59DE8" w14:textId="77777777" w:rsidR="008B649B" w:rsidRDefault="008B649B" w:rsidP="00800E76">
      <w:pPr>
        <w:pStyle w:val="Header"/>
        <w:keepNext/>
        <w:keepLines/>
      </w:pPr>
    </w:p>
    <w:p w14:paraId="72341AB0" w14:textId="77777777" w:rsidR="008B649B" w:rsidRDefault="008B649B" w:rsidP="00800E76">
      <w:pPr>
        <w:pStyle w:val="Header"/>
        <w:keepNext/>
        <w:keepLines/>
      </w:pPr>
    </w:p>
    <w:p w14:paraId="589242A2" w14:textId="77777777" w:rsidR="008B649B" w:rsidRDefault="008B649B" w:rsidP="00800E76">
      <w:pPr>
        <w:pStyle w:val="Header"/>
        <w:keepNext/>
        <w:keepLines/>
      </w:pPr>
    </w:p>
    <w:p w14:paraId="41D37D5B" w14:textId="77777777" w:rsidR="008B649B" w:rsidRDefault="008B649B" w:rsidP="00800E76">
      <w:pPr>
        <w:pStyle w:val="Header"/>
        <w:keepNext/>
        <w:keepLines/>
      </w:pPr>
    </w:p>
    <w:p w14:paraId="7724FEE1" w14:textId="77777777" w:rsidR="008B649B" w:rsidRDefault="008B649B" w:rsidP="00800E76">
      <w:pPr>
        <w:pStyle w:val="Header"/>
        <w:keepNext/>
        <w:keepLines/>
      </w:pPr>
    </w:p>
    <w:p w14:paraId="7D4E7CDF" w14:textId="697CE333" w:rsidR="00800E76" w:rsidRDefault="00800E76" w:rsidP="00800E76">
      <w:pPr>
        <w:pStyle w:val="Header"/>
        <w:keepNext/>
        <w:keepLines/>
      </w:pPr>
      <w:r>
        <w:lastRenderedPageBreak/>
        <w:t>Project # 3</w:t>
      </w:r>
    </w:p>
    <w:p w14:paraId="4719618F" w14:textId="77777777" w:rsidR="00800E76" w:rsidRDefault="00800E76" w:rsidP="00800E76">
      <w:pPr>
        <w:pStyle w:val="Header"/>
        <w:keepNext/>
        <w:keepLines/>
      </w:pPr>
      <w:r>
        <w:t>Special Instructions:</w:t>
      </w:r>
    </w:p>
    <w:p w14:paraId="1D724704" w14:textId="77777777" w:rsidR="00800E76" w:rsidRDefault="00800E76" w:rsidP="00800E76">
      <w:pPr>
        <w:pStyle w:val="Header"/>
        <w:keepNext/>
        <w:keepLines/>
      </w:pPr>
    </w:p>
    <w:p w14:paraId="7D67F765" w14:textId="58CC3517" w:rsidR="00800E76" w:rsidRDefault="00800E76" w:rsidP="00800E76">
      <w:pPr>
        <w:pStyle w:val="Header"/>
        <w:keepNext/>
        <w:keepLines/>
        <w:numPr>
          <w:ilvl w:val="0"/>
          <w:numId w:val="17"/>
        </w:numPr>
      </w:pPr>
      <w:r>
        <w:t xml:space="preserve">This project is done in the interactive python window. </w:t>
      </w:r>
    </w:p>
    <w:p w14:paraId="188AD0DC" w14:textId="12A6E312" w:rsidR="00800E76" w:rsidRDefault="00800E76" w:rsidP="00842D4F">
      <w:pPr>
        <w:pStyle w:val="Header"/>
        <w:keepNext/>
        <w:keepLines/>
        <w:numPr>
          <w:ilvl w:val="0"/>
          <w:numId w:val="17"/>
        </w:numPr>
      </w:pPr>
      <w:r>
        <w:t>Specific Test data:</w:t>
      </w:r>
    </w:p>
    <w:p w14:paraId="1A58C207" w14:textId="477BA995" w:rsidR="00242C36" w:rsidRDefault="00800E76" w:rsidP="00800E76">
      <w:pPr>
        <w:pStyle w:val="Header"/>
        <w:keepNext/>
        <w:keepLines/>
      </w:pPr>
      <w:r>
        <w:t xml:space="preserve">In the </w:t>
      </w:r>
      <w:proofErr w:type="gramStart"/>
      <w:r>
        <w:t>instructions where</w:t>
      </w:r>
      <w:proofErr w:type="gramEnd"/>
      <w:r>
        <w:t xml:space="preserve"> is says to assign name an appropriate value.  Assign name the value of Pistol Pete.</w:t>
      </w:r>
    </w:p>
    <w:p w14:paraId="6C1DCB6F" w14:textId="04534E07" w:rsidR="00A04CF8" w:rsidRDefault="000356FE" w:rsidP="00800E76">
      <w:pPr>
        <w:pStyle w:val="Header"/>
        <w:keepNext/>
        <w:keepLines/>
      </w:pPr>
      <w:r>
        <w:rPr>
          <w:noProof/>
        </w:rPr>
        <w:drawing>
          <wp:inline distT="0" distB="0" distL="0" distR="0" wp14:anchorId="0AE507F0" wp14:editId="40E9E14C">
            <wp:extent cx="6309360" cy="3549015"/>
            <wp:effectExtent l="0" t="0" r="0" b="0"/>
            <wp:docPr id="356554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5435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5B7C" w14:textId="77777777" w:rsidR="00852028" w:rsidRDefault="00852028" w:rsidP="00800E76">
      <w:pPr>
        <w:pStyle w:val="Header"/>
        <w:keepNext/>
        <w:keepLines/>
      </w:pPr>
    </w:p>
    <w:p w14:paraId="23E08B8C" w14:textId="77777777" w:rsidR="008636D6" w:rsidRDefault="008636D6" w:rsidP="008636D6">
      <w:pPr>
        <w:pStyle w:val="Header"/>
        <w:keepNext/>
        <w:keepLines/>
      </w:pPr>
    </w:p>
    <w:p w14:paraId="0923E727" w14:textId="77777777" w:rsidR="00E32F24" w:rsidRDefault="00E32F24" w:rsidP="008636D6">
      <w:pPr>
        <w:pStyle w:val="Header"/>
        <w:keepNext/>
        <w:keepLines/>
      </w:pPr>
    </w:p>
    <w:p w14:paraId="387BF268" w14:textId="77777777" w:rsidR="00E32F24" w:rsidRDefault="00E32F24" w:rsidP="008636D6">
      <w:pPr>
        <w:pStyle w:val="Header"/>
        <w:keepNext/>
        <w:keepLines/>
      </w:pPr>
    </w:p>
    <w:p w14:paraId="179D270A" w14:textId="77777777" w:rsidR="00E32F24" w:rsidRDefault="00E32F24" w:rsidP="008636D6">
      <w:pPr>
        <w:pStyle w:val="Header"/>
        <w:keepNext/>
        <w:keepLines/>
      </w:pPr>
    </w:p>
    <w:p w14:paraId="3342321F" w14:textId="77777777" w:rsidR="00E32F24" w:rsidRDefault="00E32F24" w:rsidP="008636D6">
      <w:pPr>
        <w:pStyle w:val="Header"/>
        <w:keepNext/>
        <w:keepLines/>
      </w:pPr>
    </w:p>
    <w:p w14:paraId="745FFC2C" w14:textId="77777777" w:rsidR="00E32F24" w:rsidRDefault="00E32F24" w:rsidP="008636D6">
      <w:pPr>
        <w:pStyle w:val="Header"/>
        <w:keepNext/>
        <w:keepLines/>
      </w:pPr>
    </w:p>
    <w:p w14:paraId="15FAE780" w14:textId="77777777" w:rsidR="00E32F24" w:rsidRDefault="00E32F24" w:rsidP="008636D6">
      <w:pPr>
        <w:pStyle w:val="Header"/>
        <w:keepNext/>
        <w:keepLines/>
      </w:pPr>
    </w:p>
    <w:p w14:paraId="0B2168B1" w14:textId="77777777" w:rsidR="00E32F24" w:rsidRDefault="00E32F24" w:rsidP="008636D6">
      <w:pPr>
        <w:pStyle w:val="Header"/>
        <w:keepNext/>
        <w:keepLines/>
      </w:pPr>
    </w:p>
    <w:p w14:paraId="4944E814" w14:textId="77777777" w:rsidR="00E32F24" w:rsidRDefault="00E32F24" w:rsidP="008636D6">
      <w:pPr>
        <w:pStyle w:val="Header"/>
        <w:keepNext/>
        <w:keepLines/>
      </w:pPr>
    </w:p>
    <w:p w14:paraId="47D28156" w14:textId="77777777" w:rsidR="00E32F24" w:rsidRDefault="00E32F24" w:rsidP="008636D6">
      <w:pPr>
        <w:pStyle w:val="Header"/>
        <w:keepNext/>
        <w:keepLines/>
      </w:pPr>
    </w:p>
    <w:p w14:paraId="502A3E40" w14:textId="77777777" w:rsidR="00E32F24" w:rsidRDefault="00E32F24" w:rsidP="008636D6">
      <w:pPr>
        <w:pStyle w:val="Header"/>
        <w:keepNext/>
        <w:keepLines/>
      </w:pPr>
    </w:p>
    <w:p w14:paraId="2C2CE52A" w14:textId="77777777" w:rsidR="00E32F24" w:rsidRDefault="00E32F24" w:rsidP="008636D6">
      <w:pPr>
        <w:pStyle w:val="Header"/>
        <w:keepNext/>
        <w:keepLines/>
      </w:pPr>
    </w:p>
    <w:p w14:paraId="74FF6F57" w14:textId="77777777" w:rsidR="00E32F24" w:rsidRDefault="00E32F24" w:rsidP="008636D6">
      <w:pPr>
        <w:pStyle w:val="Header"/>
        <w:keepNext/>
        <w:keepLines/>
      </w:pPr>
    </w:p>
    <w:p w14:paraId="13CE7F12" w14:textId="77777777" w:rsidR="00E32F24" w:rsidRDefault="00E32F24" w:rsidP="008636D6">
      <w:pPr>
        <w:pStyle w:val="Header"/>
        <w:keepNext/>
        <w:keepLines/>
      </w:pPr>
    </w:p>
    <w:p w14:paraId="7A60939D" w14:textId="77777777" w:rsidR="00E32F24" w:rsidRDefault="00E32F24" w:rsidP="008636D6">
      <w:pPr>
        <w:pStyle w:val="Header"/>
        <w:keepNext/>
        <w:keepLines/>
      </w:pPr>
    </w:p>
    <w:p w14:paraId="721E7325" w14:textId="77777777" w:rsidR="00E32F24" w:rsidRDefault="00E32F24" w:rsidP="008636D6">
      <w:pPr>
        <w:pStyle w:val="Header"/>
        <w:keepNext/>
        <w:keepLines/>
      </w:pPr>
    </w:p>
    <w:p w14:paraId="1464697B" w14:textId="77777777" w:rsidR="00E32F24" w:rsidRDefault="00E32F24" w:rsidP="008636D6">
      <w:pPr>
        <w:pStyle w:val="Header"/>
        <w:keepNext/>
        <w:keepLines/>
      </w:pPr>
    </w:p>
    <w:p w14:paraId="10A157DF" w14:textId="77777777" w:rsidR="00E32F24" w:rsidRDefault="00E32F24" w:rsidP="008636D6">
      <w:pPr>
        <w:pStyle w:val="Header"/>
        <w:keepNext/>
        <w:keepLines/>
      </w:pPr>
    </w:p>
    <w:p w14:paraId="67DB067A" w14:textId="77777777" w:rsidR="00E32F24" w:rsidRDefault="00E32F24" w:rsidP="008636D6">
      <w:pPr>
        <w:pStyle w:val="Header"/>
        <w:keepNext/>
        <w:keepLines/>
      </w:pPr>
    </w:p>
    <w:p w14:paraId="346CF69F" w14:textId="77777777" w:rsidR="00E32F24" w:rsidRDefault="00E32F24" w:rsidP="008636D6">
      <w:pPr>
        <w:pStyle w:val="Header"/>
        <w:keepNext/>
        <w:keepLines/>
      </w:pPr>
    </w:p>
    <w:p w14:paraId="2E5B329F" w14:textId="57535EE9" w:rsidR="008636D6" w:rsidRDefault="008636D6" w:rsidP="008636D6">
      <w:pPr>
        <w:pStyle w:val="Header"/>
        <w:keepNext/>
        <w:keepLines/>
      </w:pPr>
      <w:r>
        <w:lastRenderedPageBreak/>
        <w:t>Project # 4</w:t>
      </w:r>
    </w:p>
    <w:p w14:paraId="7BB1CEFB" w14:textId="77777777" w:rsidR="008636D6" w:rsidRDefault="008636D6" w:rsidP="008636D6">
      <w:pPr>
        <w:pStyle w:val="Header"/>
        <w:keepNext/>
        <w:keepLines/>
      </w:pPr>
      <w:r>
        <w:t>Special Instructions:</w:t>
      </w:r>
    </w:p>
    <w:p w14:paraId="6F5E6F7D" w14:textId="77777777" w:rsidR="008636D6" w:rsidRDefault="008636D6" w:rsidP="008636D6">
      <w:pPr>
        <w:pStyle w:val="Header"/>
        <w:keepNext/>
        <w:keepLines/>
      </w:pPr>
    </w:p>
    <w:p w14:paraId="14E7F571" w14:textId="77777777" w:rsidR="008636D6" w:rsidRDefault="008636D6" w:rsidP="008636D6">
      <w:pPr>
        <w:pStyle w:val="Header"/>
        <w:keepNext/>
        <w:keepLines/>
      </w:pPr>
      <w:r>
        <w:t xml:space="preserve">        This project does require you to create a python program file.  Be sure to include that file in the zip file when submitting the assignment.</w:t>
      </w:r>
    </w:p>
    <w:p w14:paraId="21BF9A3D" w14:textId="77777777" w:rsidR="008636D6" w:rsidRDefault="008636D6" w:rsidP="008636D6">
      <w:pPr>
        <w:pStyle w:val="Header"/>
        <w:keepNext/>
        <w:keepLines/>
      </w:pPr>
      <w:r>
        <w:t xml:space="preserve">        Specific Test data:</w:t>
      </w:r>
    </w:p>
    <w:p w14:paraId="4E8CD3C0" w14:textId="77777777" w:rsidR="008636D6" w:rsidRDefault="008636D6" w:rsidP="008636D6">
      <w:pPr>
        <w:pStyle w:val="Header"/>
        <w:keepNext/>
        <w:keepLines/>
      </w:pPr>
    </w:p>
    <w:p w14:paraId="0BA4526E" w14:textId="77777777" w:rsidR="008636D6" w:rsidRDefault="008636D6" w:rsidP="008636D6">
      <w:pPr>
        <w:pStyle w:val="Header"/>
        <w:keepNext/>
        <w:keepLines/>
      </w:pPr>
      <w:r>
        <w:t xml:space="preserve">    Instructions say to run it 3 times.  As it is a rectangle, your three test data sets are: </w:t>
      </w:r>
    </w:p>
    <w:p w14:paraId="39FB0C18" w14:textId="77777777" w:rsidR="008636D6" w:rsidRDefault="008636D6" w:rsidP="008636D6">
      <w:pPr>
        <w:pStyle w:val="Header"/>
        <w:keepNext/>
        <w:keepLines/>
      </w:pPr>
      <w:r>
        <w:t xml:space="preserve">        Run 1 - Length </w:t>
      </w:r>
      <w:proofErr w:type="gramStart"/>
      <w:r>
        <w:t>10  Width</w:t>
      </w:r>
      <w:proofErr w:type="gramEnd"/>
      <w:r>
        <w:t xml:space="preserve"> 3</w:t>
      </w:r>
    </w:p>
    <w:p w14:paraId="6F0BCF28" w14:textId="77777777" w:rsidR="008636D6" w:rsidRDefault="008636D6" w:rsidP="008636D6">
      <w:pPr>
        <w:pStyle w:val="Header"/>
        <w:keepNext/>
        <w:keepLines/>
      </w:pPr>
      <w:r>
        <w:t xml:space="preserve">        Run 2 - Length 7 Width 13</w:t>
      </w:r>
    </w:p>
    <w:p w14:paraId="450AE3EC" w14:textId="33171496" w:rsidR="00852028" w:rsidRDefault="008636D6" w:rsidP="008636D6">
      <w:pPr>
        <w:pStyle w:val="Header"/>
        <w:keepNext/>
        <w:keepLines/>
      </w:pPr>
      <w:r>
        <w:t xml:space="preserve">        Run 3 - Length 6 Width 6</w:t>
      </w:r>
    </w:p>
    <w:p w14:paraId="7779E1BF" w14:textId="2BC84E25" w:rsidR="00703ADC" w:rsidRDefault="00E32F24" w:rsidP="008636D6">
      <w:pPr>
        <w:pStyle w:val="Header"/>
        <w:keepNext/>
        <w:keepLines/>
      </w:pPr>
      <w:r>
        <w:rPr>
          <w:noProof/>
        </w:rPr>
        <w:drawing>
          <wp:inline distT="0" distB="0" distL="0" distR="0" wp14:anchorId="3E6AB463" wp14:editId="15E42B59">
            <wp:extent cx="6309360" cy="3549015"/>
            <wp:effectExtent l="0" t="0" r="0" b="0"/>
            <wp:docPr id="2627039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03931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2505" w14:textId="77777777" w:rsidR="008B649B" w:rsidRDefault="008B649B" w:rsidP="008636D6">
      <w:pPr>
        <w:pStyle w:val="Header"/>
        <w:keepNext/>
        <w:keepLines/>
      </w:pPr>
    </w:p>
    <w:p w14:paraId="3C5A35F8" w14:textId="77777777" w:rsidR="008B649B" w:rsidRDefault="008B649B" w:rsidP="008636D6">
      <w:pPr>
        <w:pStyle w:val="Header"/>
        <w:keepNext/>
        <w:keepLines/>
      </w:pPr>
    </w:p>
    <w:p w14:paraId="702CB1B5" w14:textId="77777777" w:rsidR="008B649B" w:rsidRDefault="008B649B" w:rsidP="008636D6">
      <w:pPr>
        <w:pStyle w:val="Header"/>
        <w:keepNext/>
        <w:keepLines/>
      </w:pPr>
    </w:p>
    <w:p w14:paraId="0E39C3B8" w14:textId="77777777" w:rsidR="008B649B" w:rsidRDefault="008B649B" w:rsidP="008636D6">
      <w:pPr>
        <w:pStyle w:val="Header"/>
        <w:keepNext/>
        <w:keepLines/>
      </w:pPr>
    </w:p>
    <w:p w14:paraId="423B8FC5" w14:textId="77777777" w:rsidR="008B649B" w:rsidRDefault="008B649B" w:rsidP="008636D6">
      <w:pPr>
        <w:pStyle w:val="Header"/>
        <w:keepNext/>
        <w:keepLines/>
      </w:pPr>
    </w:p>
    <w:p w14:paraId="6CCBFEA4" w14:textId="77777777" w:rsidR="008B649B" w:rsidRDefault="008B649B" w:rsidP="008636D6">
      <w:pPr>
        <w:pStyle w:val="Header"/>
        <w:keepNext/>
        <w:keepLines/>
      </w:pPr>
    </w:p>
    <w:p w14:paraId="140339F5" w14:textId="77777777" w:rsidR="008B649B" w:rsidRDefault="008B649B" w:rsidP="008636D6">
      <w:pPr>
        <w:pStyle w:val="Header"/>
        <w:keepNext/>
        <w:keepLines/>
      </w:pPr>
    </w:p>
    <w:p w14:paraId="6F09F343" w14:textId="77777777" w:rsidR="008B649B" w:rsidRDefault="008B649B" w:rsidP="008636D6">
      <w:pPr>
        <w:pStyle w:val="Header"/>
        <w:keepNext/>
        <w:keepLines/>
      </w:pPr>
    </w:p>
    <w:p w14:paraId="2D9B6837" w14:textId="77777777" w:rsidR="008B649B" w:rsidRDefault="008B649B" w:rsidP="008636D6">
      <w:pPr>
        <w:pStyle w:val="Header"/>
        <w:keepNext/>
        <w:keepLines/>
      </w:pPr>
    </w:p>
    <w:p w14:paraId="31F5FC09" w14:textId="77777777" w:rsidR="008B649B" w:rsidRDefault="008B649B" w:rsidP="008636D6">
      <w:pPr>
        <w:pStyle w:val="Header"/>
        <w:keepNext/>
        <w:keepLines/>
      </w:pPr>
    </w:p>
    <w:p w14:paraId="647EA0E5" w14:textId="77777777" w:rsidR="008B649B" w:rsidRDefault="008B649B" w:rsidP="008636D6">
      <w:pPr>
        <w:pStyle w:val="Header"/>
        <w:keepNext/>
        <w:keepLines/>
      </w:pPr>
    </w:p>
    <w:p w14:paraId="3F63407A" w14:textId="77777777" w:rsidR="008B649B" w:rsidRDefault="008B649B" w:rsidP="008636D6">
      <w:pPr>
        <w:pStyle w:val="Header"/>
        <w:keepNext/>
        <w:keepLines/>
      </w:pPr>
    </w:p>
    <w:p w14:paraId="5C37779F" w14:textId="77777777" w:rsidR="008B649B" w:rsidRDefault="008B649B" w:rsidP="008636D6">
      <w:pPr>
        <w:pStyle w:val="Header"/>
        <w:keepNext/>
        <w:keepLines/>
      </w:pPr>
    </w:p>
    <w:p w14:paraId="0F04912B" w14:textId="77777777" w:rsidR="008B649B" w:rsidRDefault="008B649B" w:rsidP="008636D6">
      <w:pPr>
        <w:pStyle w:val="Header"/>
        <w:keepNext/>
        <w:keepLines/>
      </w:pPr>
    </w:p>
    <w:p w14:paraId="23310338" w14:textId="77777777" w:rsidR="008B649B" w:rsidRDefault="008B649B" w:rsidP="008636D6">
      <w:pPr>
        <w:pStyle w:val="Header"/>
        <w:keepNext/>
        <w:keepLines/>
      </w:pPr>
    </w:p>
    <w:p w14:paraId="2375E2FE" w14:textId="77777777" w:rsidR="008B649B" w:rsidRDefault="008B649B" w:rsidP="008636D6">
      <w:pPr>
        <w:pStyle w:val="Header"/>
        <w:keepNext/>
        <w:keepLines/>
      </w:pPr>
    </w:p>
    <w:p w14:paraId="08476320" w14:textId="77777777" w:rsidR="008B649B" w:rsidRDefault="008B649B" w:rsidP="008636D6">
      <w:pPr>
        <w:pStyle w:val="Header"/>
        <w:keepNext/>
        <w:keepLines/>
      </w:pPr>
    </w:p>
    <w:p w14:paraId="0A34889C" w14:textId="77777777" w:rsidR="00FC236A" w:rsidRDefault="00FC236A" w:rsidP="00FC236A">
      <w:pPr>
        <w:pStyle w:val="Header"/>
        <w:keepNext/>
        <w:keepLines/>
      </w:pPr>
      <w:r>
        <w:lastRenderedPageBreak/>
        <w:t>Project # 5</w:t>
      </w:r>
    </w:p>
    <w:p w14:paraId="1C697568" w14:textId="77777777" w:rsidR="00FC236A" w:rsidRDefault="00FC236A" w:rsidP="00FC236A">
      <w:pPr>
        <w:pStyle w:val="Header"/>
        <w:keepNext/>
        <w:keepLines/>
      </w:pPr>
      <w:r>
        <w:t>Special Instructions:</w:t>
      </w:r>
    </w:p>
    <w:p w14:paraId="14C9DB1E" w14:textId="77777777" w:rsidR="00FC236A" w:rsidRDefault="00FC236A" w:rsidP="00FC236A">
      <w:pPr>
        <w:pStyle w:val="Header"/>
        <w:keepNext/>
        <w:keepLines/>
      </w:pPr>
    </w:p>
    <w:p w14:paraId="1EE7DA8D" w14:textId="77777777" w:rsidR="00FC236A" w:rsidRDefault="00FC236A" w:rsidP="00FC236A">
      <w:pPr>
        <w:pStyle w:val="Header"/>
        <w:keepNext/>
        <w:keepLines/>
      </w:pPr>
      <w:r>
        <w:t xml:space="preserve">            This project requires that you write a python program.  Be Sure to include that file in the zip file when submitting the assignment.</w:t>
      </w:r>
    </w:p>
    <w:p w14:paraId="3FB82618" w14:textId="77777777" w:rsidR="00FC236A" w:rsidRDefault="00FC236A" w:rsidP="00FC236A">
      <w:pPr>
        <w:pStyle w:val="Header"/>
        <w:keepNext/>
        <w:keepLines/>
      </w:pPr>
    </w:p>
    <w:p w14:paraId="169A3C84" w14:textId="77777777" w:rsidR="00FC236A" w:rsidRDefault="00FC236A" w:rsidP="00FC236A">
      <w:pPr>
        <w:pStyle w:val="Header"/>
        <w:keepNext/>
        <w:keepLines/>
      </w:pPr>
      <w:r>
        <w:t xml:space="preserve">    Specific Test data:</w:t>
      </w:r>
    </w:p>
    <w:p w14:paraId="1AD11077" w14:textId="3610469B" w:rsidR="008B649B" w:rsidRDefault="00FC236A" w:rsidP="00FC236A">
      <w:pPr>
        <w:pStyle w:val="Header"/>
        <w:keepNext/>
        <w:keepLines/>
      </w:pPr>
      <w:r>
        <w:t xml:space="preserve">    You are to run </w:t>
      </w:r>
      <w:proofErr w:type="gramStart"/>
      <w:r>
        <w:t>this one 3 times</w:t>
      </w:r>
      <w:proofErr w:type="gramEnd"/>
      <w:r>
        <w:t xml:space="preserve"> also.  Use the following Base and Height pairs for those three runs.  Run 1 - Base </w:t>
      </w:r>
      <w:proofErr w:type="gramStart"/>
      <w:r>
        <w:t>5  Height</w:t>
      </w:r>
      <w:proofErr w:type="gramEnd"/>
      <w:r>
        <w:t xml:space="preserve"> 7, Run 2 - Base 6 Height 5, Run 3 - Base 10 Height 10</w:t>
      </w:r>
    </w:p>
    <w:p w14:paraId="6D5E44D8" w14:textId="77777777" w:rsidR="00FC236A" w:rsidRDefault="00FC236A" w:rsidP="00FC236A">
      <w:pPr>
        <w:pStyle w:val="Header"/>
        <w:keepNext/>
        <w:keepLines/>
      </w:pPr>
    </w:p>
    <w:p w14:paraId="68DE8CE3" w14:textId="305EB12E" w:rsidR="00FC236A" w:rsidRDefault="00D92CBE" w:rsidP="00FC236A">
      <w:pPr>
        <w:pStyle w:val="Header"/>
        <w:keepNext/>
        <w:keepLines/>
      </w:pPr>
      <w:r>
        <w:rPr>
          <w:noProof/>
        </w:rPr>
        <w:drawing>
          <wp:inline distT="0" distB="0" distL="0" distR="0" wp14:anchorId="3BBFFD77" wp14:editId="325F1021">
            <wp:extent cx="6309360" cy="3549015"/>
            <wp:effectExtent l="0" t="0" r="0" b="0"/>
            <wp:docPr id="596298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9859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A56E" w14:textId="77777777" w:rsidR="00D92CBE" w:rsidRDefault="00D92CBE" w:rsidP="00FC236A">
      <w:pPr>
        <w:pStyle w:val="Header"/>
        <w:keepNext/>
        <w:keepLines/>
      </w:pPr>
    </w:p>
    <w:p w14:paraId="1A248726" w14:textId="77777777" w:rsidR="00D92CBE" w:rsidRDefault="00D92CBE" w:rsidP="00FC236A">
      <w:pPr>
        <w:pStyle w:val="Header"/>
        <w:keepNext/>
        <w:keepLines/>
      </w:pPr>
    </w:p>
    <w:p w14:paraId="65B26E15" w14:textId="77777777" w:rsidR="00D92CBE" w:rsidRDefault="00D92CBE" w:rsidP="00FC236A">
      <w:pPr>
        <w:pStyle w:val="Header"/>
        <w:keepNext/>
        <w:keepLines/>
      </w:pPr>
    </w:p>
    <w:p w14:paraId="1A1619E7" w14:textId="77777777" w:rsidR="00801FC1" w:rsidRDefault="00801FC1" w:rsidP="00FC236A">
      <w:pPr>
        <w:pStyle w:val="Header"/>
        <w:keepNext/>
        <w:keepLines/>
      </w:pPr>
    </w:p>
    <w:p w14:paraId="78B5CD98" w14:textId="77777777" w:rsidR="00801FC1" w:rsidRDefault="00801FC1" w:rsidP="00FC236A">
      <w:pPr>
        <w:pStyle w:val="Header"/>
        <w:keepNext/>
        <w:keepLines/>
      </w:pPr>
    </w:p>
    <w:p w14:paraId="39A8F661" w14:textId="77777777" w:rsidR="00801FC1" w:rsidRDefault="00801FC1" w:rsidP="00FC236A">
      <w:pPr>
        <w:pStyle w:val="Header"/>
        <w:keepNext/>
        <w:keepLines/>
      </w:pPr>
    </w:p>
    <w:p w14:paraId="0E52D81A" w14:textId="77777777" w:rsidR="00801FC1" w:rsidRDefault="00801FC1" w:rsidP="00FC236A">
      <w:pPr>
        <w:pStyle w:val="Header"/>
        <w:keepNext/>
        <w:keepLines/>
      </w:pPr>
    </w:p>
    <w:p w14:paraId="77567EE3" w14:textId="77777777" w:rsidR="00801FC1" w:rsidRDefault="00801FC1" w:rsidP="00FC236A">
      <w:pPr>
        <w:pStyle w:val="Header"/>
        <w:keepNext/>
        <w:keepLines/>
      </w:pPr>
    </w:p>
    <w:p w14:paraId="03383119" w14:textId="77777777" w:rsidR="00801FC1" w:rsidRDefault="00801FC1" w:rsidP="00FC236A">
      <w:pPr>
        <w:pStyle w:val="Header"/>
        <w:keepNext/>
        <w:keepLines/>
      </w:pPr>
    </w:p>
    <w:p w14:paraId="75E56501" w14:textId="77777777" w:rsidR="00801FC1" w:rsidRDefault="00801FC1" w:rsidP="00FC236A">
      <w:pPr>
        <w:pStyle w:val="Header"/>
        <w:keepNext/>
        <w:keepLines/>
      </w:pPr>
    </w:p>
    <w:p w14:paraId="2A296833" w14:textId="77777777" w:rsidR="00801FC1" w:rsidRDefault="00801FC1" w:rsidP="00FC236A">
      <w:pPr>
        <w:pStyle w:val="Header"/>
        <w:keepNext/>
        <w:keepLines/>
      </w:pPr>
    </w:p>
    <w:p w14:paraId="3F7D21FA" w14:textId="77777777" w:rsidR="00801FC1" w:rsidRDefault="00801FC1" w:rsidP="00FC236A">
      <w:pPr>
        <w:pStyle w:val="Header"/>
        <w:keepNext/>
        <w:keepLines/>
      </w:pPr>
    </w:p>
    <w:p w14:paraId="4E679860" w14:textId="77777777" w:rsidR="00801FC1" w:rsidRDefault="00801FC1" w:rsidP="00FC236A">
      <w:pPr>
        <w:pStyle w:val="Header"/>
        <w:keepNext/>
        <w:keepLines/>
      </w:pPr>
    </w:p>
    <w:p w14:paraId="730490D2" w14:textId="77777777" w:rsidR="00801FC1" w:rsidRDefault="00801FC1" w:rsidP="00FC236A">
      <w:pPr>
        <w:pStyle w:val="Header"/>
        <w:keepNext/>
        <w:keepLines/>
      </w:pPr>
    </w:p>
    <w:p w14:paraId="2EA6766C" w14:textId="77777777" w:rsidR="00801FC1" w:rsidRDefault="00801FC1" w:rsidP="00FC236A">
      <w:pPr>
        <w:pStyle w:val="Header"/>
        <w:keepNext/>
        <w:keepLines/>
      </w:pPr>
    </w:p>
    <w:p w14:paraId="50F6D5C7" w14:textId="77777777" w:rsidR="00801FC1" w:rsidRDefault="00801FC1" w:rsidP="00FC236A">
      <w:pPr>
        <w:pStyle w:val="Header"/>
        <w:keepNext/>
        <w:keepLines/>
      </w:pPr>
    </w:p>
    <w:p w14:paraId="05A4947C" w14:textId="77777777" w:rsidR="00801FC1" w:rsidRDefault="00801FC1" w:rsidP="00FC236A">
      <w:pPr>
        <w:pStyle w:val="Header"/>
        <w:keepNext/>
        <w:keepLines/>
      </w:pPr>
    </w:p>
    <w:p w14:paraId="787BC1E3" w14:textId="77777777" w:rsidR="00801FC1" w:rsidRDefault="00801FC1" w:rsidP="00FC236A">
      <w:pPr>
        <w:pStyle w:val="Header"/>
        <w:keepNext/>
        <w:keepLines/>
      </w:pPr>
    </w:p>
    <w:p w14:paraId="523B9DFB" w14:textId="77777777" w:rsidR="0036201B" w:rsidRDefault="0036201B" w:rsidP="0036201B">
      <w:pPr>
        <w:pStyle w:val="Header"/>
        <w:keepNext/>
        <w:keepLines/>
      </w:pPr>
      <w:r>
        <w:lastRenderedPageBreak/>
        <w:t>Project # 6</w:t>
      </w:r>
    </w:p>
    <w:p w14:paraId="54287A67" w14:textId="77777777" w:rsidR="0036201B" w:rsidRDefault="0036201B" w:rsidP="0036201B">
      <w:pPr>
        <w:pStyle w:val="Header"/>
        <w:keepNext/>
        <w:keepLines/>
      </w:pPr>
      <w:r>
        <w:t>Special Instructions:</w:t>
      </w:r>
    </w:p>
    <w:p w14:paraId="2FECA18D" w14:textId="77777777" w:rsidR="0036201B" w:rsidRDefault="0036201B" w:rsidP="0036201B">
      <w:pPr>
        <w:pStyle w:val="Header"/>
        <w:keepNext/>
        <w:keepLines/>
      </w:pPr>
    </w:p>
    <w:p w14:paraId="23FE79C9" w14:textId="77777777" w:rsidR="0036201B" w:rsidRDefault="0036201B" w:rsidP="0036201B">
      <w:pPr>
        <w:pStyle w:val="Header"/>
        <w:keepNext/>
        <w:keepLines/>
      </w:pPr>
      <w:r>
        <w:t xml:space="preserve">            This project requires that you write a python program.  Be Sure to include that file in the zip file when submitting the assignment.</w:t>
      </w:r>
    </w:p>
    <w:p w14:paraId="7492EC82" w14:textId="77777777" w:rsidR="0036201B" w:rsidRDefault="0036201B" w:rsidP="0036201B">
      <w:pPr>
        <w:pStyle w:val="Header"/>
        <w:keepNext/>
        <w:keepLines/>
      </w:pPr>
    </w:p>
    <w:p w14:paraId="438824EC" w14:textId="77777777" w:rsidR="0036201B" w:rsidRDefault="0036201B" w:rsidP="0036201B">
      <w:pPr>
        <w:pStyle w:val="Header"/>
        <w:keepNext/>
        <w:keepLines/>
      </w:pPr>
      <w:r>
        <w:t xml:space="preserve">    Specific Test data:</w:t>
      </w:r>
    </w:p>
    <w:p w14:paraId="6B9FCD1C" w14:textId="58FD4893" w:rsidR="00801FC1" w:rsidRDefault="0036201B" w:rsidP="0036201B">
      <w:pPr>
        <w:pStyle w:val="Header"/>
        <w:keepNext/>
        <w:keepLines/>
      </w:pPr>
      <w:r>
        <w:t xml:space="preserve">    You are to run </w:t>
      </w:r>
      <w:proofErr w:type="gramStart"/>
      <w:r>
        <w:t>this one 3 times</w:t>
      </w:r>
      <w:proofErr w:type="gramEnd"/>
      <w:r>
        <w:t xml:space="preserve"> also.  Use the following values for Radius in each of the runs:  Run 1 - 7, Run 2 - 6.31, Run 3 14.96.</w:t>
      </w:r>
    </w:p>
    <w:p w14:paraId="1F88CAC2" w14:textId="2304C33A" w:rsidR="0036201B" w:rsidRDefault="0036201B" w:rsidP="0036201B">
      <w:pPr>
        <w:pStyle w:val="Header"/>
        <w:keepNext/>
        <w:keepLines/>
      </w:pPr>
      <w:r>
        <w:rPr>
          <w:noProof/>
        </w:rPr>
        <w:drawing>
          <wp:inline distT="0" distB="0" distL="0" distR="0" wp14:anchorId="08C252ED" wp14:editId="5EB1706C">
            <wp:extent cx="6309360" cy="3549015"/>
            <wp:effectExtent l="0" t="0" r="0" b="0"/>
            <wp:docPr id="63390596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5966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01B" w:rsidSect="00F363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A51D" w14:textId="77777777" w:rsidR="009C5AE1" w:rsidRDefault="009C5AE1">
      <w:r>
        <w:separator/>
      </w:r>
    </w:p>
  </w:endnote>
  <w:endnote w:type="continuationSeparator" w:id="0">
    <w:p w14:paraId="5E8ABE19" w14:textId="77777777" w:rsidR="009C5AE1" w:rsidRDefault="009C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030F" w14:textId="77777777" w:rsidR="009D0FF5" w:rsidRDefault="009D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0EF2" w14:textId="77777777" w:rsidR="009C5AE1" w:rsidRDefault="009C5AE1">
      <w:r>
        <w:separator/>
      </w:r>
    </w:p>
  </w:footnote>
  <w:footnote w:type="continuationSeparator" w:id="0">
    <w:p w14:paraId="50A8D9FE" w14:textId="77777777" w:rsidR="009C5AE1" w:rsidRDefault="009C5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01E1" w14:textId="77777777" w:rsidR="009D0FF5" w:rsidRDefault="009D0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7ACC" w14:textId="77777777" w:rsidR="009D0FF5" w:rsidRDefault="009D0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A6F" w14:textId="77777777" w:rsidR="009D0FF5" w:rsidRDefault="009D0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B4A4B37"/>
    <w:multiLevelType w:val="hybridMultilevel"/>
    <w:tmpl w:val="26980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5E2AC9"/>
    <w:multiLevelType w:val="hybridMultilevel"/>
    <w:tmpl w:val="CDB8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11116"/>
    <w:multiLevelType w:val="multilevel"/>
    <w:tmpl w:val="63F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87A24"/>
    <w:multiLevelType w:val="multilevel"/>
    <w:tmpl w:val="2EC8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BD27DC"/>
    <w:multiLevelType w:val="hybridMultilevel"/>
    <w:tmpl w:val="C86C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94FF6"/>
    <w:multiLevelType w:val="multilevel"/>
    <w:tmpl w:val="9C6A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04304"/>
    <w:multiLevelType w:val="hybridMultilevel"/>
    <w:tmpl w:val="5AB4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20113">
    <w:abstractNumId w:val="9"/>
  </w:num>
  <w:num w:numId="2" w16cid:durableId="999037928">
    <w:abstractNumId w:val="7"/>
  </w:num>
  <w:num w:numId="3" w16cid:durableId="2095927470">
    <w:abstractNumId w:val="6"/>
  </w:num>
  <w:num w:numId="4" w16cid:durableId="1180505568">
    <w:abstractNumId w:val="5"/>
  </w:num>
  <w:num w:numId="5" w16cid:durableId="1508132346">
    <w:abstractNumId w:val="4"/>
  </w:num>
  <w:num w:numId="6" w16cid:durableId="2124881858">
    <w:abstractNumId w:val="8"/>
  </w:num>
  <w:num w:numId="7" w16cid:durableId="599725419">
    <w:abstractNumId w:val="3"/>
  </w:num>
  <w:num w:numId="8" w16cid:durableId="1067605785">
    <w:abstractNumId w:val="2"/>
  </w:num>
  <w:num w:numId="9" w16cid:durableId="1523666949">
    <w:abstractNumId w:val="1"/>
  </w:num>
  <w:num w:numId="10" w16cid:durableId="40593657">
    <w:abstractNumId w:val="0"/>
  </w:num>
  <w:num w:numId="11" w16cid:durableId="1349866407">
    <w:abstractNumId w:val="16"/>
  </w:num>
  <w:num w:numId="12" w16cid:durableId="312685443">
    <w:abstractNumId w:val="14"/>
  </w:num>
  <w:num w:numId="13" w16cid:durableId="1632979704">
    <w:abstractNumId w:val="15"/>
  </w:num>
  <w:num w:numId="14" w16cid:durableId="1771928876">
    <w:abstractNumId w:val="17"/>
  </w:num>
  <w:num w:numId="15" w16cid:durableId="724256094">
    <w:abstractNumId w:val="18"/>
  </w:num>
  <w:num w:numId="16" w16cid:durableId="1173453111">
    <w:abstractNumId w:val="13"/>
  </w:num>
  <w:num w:numId="17" w16cid:durableId="931429188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356FE"/>
    <w:rsid w:val="000548C0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151A6"/>
    <w:rsid w:val="001212C7"/>
    <w:rsid w:val="00132B06"/>
    <w:rsid w:val="00136515"/>
    <w:rsid w:val="00156EB9"/>
    <w:rsid w:val="001637B6"/>
    <w:rsid w:val="001A08DE"/>
    <w:rsid w:val="001C1BB2"/>
    <w:rsid w:val="001D2378"/>
    <w:rsid w:val="001E6DC5"/>
    <w:rsid w:val="001E7D64"/>
    <w:rsid w:val="001F7408"/>
    <w:rsid w:val="002077DE"/>
    <w:rsid w:val="00242C36"/>
    <w:rsid w:val="0024363C"/>
    <w:rsid w:val="00244DC6"/>
    <w:rsid w:val="00263D8E"/>
    <w:rsid w:val="002658A7"/>
    <w:rsid w:val="00267904"/>
    <w:rsid w:val="00272DDC"/>
    <w:rsid w:val="00290966"/>
    <w:rsid w:val="00290B40"/>
    <w:rsid w:val="002A0209"/>
    <w:rsid w:val="002A0E97"/>
    <w:rsid w:val="002A7C5E"/>
    <w:rsid w:val="002B1491"/>
    <w:rsid w:val="002B16C9"/>
    <w:rsid w:val="002D7ED5"/>
    <w:rsid w:val="002E4C58"/>
    <w:rsid w:val="002F442D"/>
    <w:rsid w:val="00322935"/>
    <w:rsid w:val="00324F8B"/>
    <w:rsid w:val="0036201B"/>
    <w:rsid w:val="00364A68"/>
    <w:rsid w:val="003A241A"/>
    <w:rsid w:val="003A46F9"/>
    <w:rsid w:val="003D016B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3EED"/>
    <w:rsid w:val="00444FE8"/>
    <w:rsid w:val="004455C4"/>
    <w:rsid w:val="00451A38"/>
    <w:rsid w:val="00452B85"/>
    <w:rsid w:val="00454F12"/>
    <w:rsid w:val="0047415B"/>
    <w:rsid w:val="00492C16"/>
    <w:rsid w:val="00497330"/>
    <w:rsid w:val="004B1FB6"/>
    <w:rsid w:val="004C1E16"/>
    <w:rsid w:val="004D1541"/>
    <w:rsid w:val="004E5377"/>
    <w:rsid w:val="00503412"/>
    <w:rsid w:val="005304CC"/>
    <w:rsid w:val="00543D80"/>
    <w:rsid w:val="00547DE2"/>
    <w:rsid w:val="00552532"/>
    <w:rsid w:val="00554B88"/>
    <w:rsid w:val="005623D4"/>
    <w:rsid w:val="0057098F"/>
    <w:rsid w:val="00575FE8"/>
    <w:rsid w:val="0059502E"/>
    <w:rsid w:val="005A59B3"/>
    <w:rsid w:val="005B0158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B3E65"/>
    <w:rsid w:val="006C12D7"/>
    <w:rsid w:val="006C221B"/>
    <w:rsid w:val="006C312A"/>
    <w:rsid w:val="006E198A"/>
    <w:rsid w:val="006E69DA"/>
    <w:rsid w:val="00703ADC"/>
    <w:rsid w:val="007220E1"/>
    <w:rsid w:val="00733FE2"/>
    <w:rsid w:val="00740074"/>
    <w:rsid w:val="00745367"/>
    <w:rsid w:val="00754238"/>
    <w:rsid w:val="00755C94"/>
    <w:rsid w:val="00763097"/>
    <w:rsid w:val="00767240"/>
    <w:rsid w:val="00780C6E"/>
    <w:rsid w:val="00795FCA"/>
    <w:rsid w:val="007A68B4"/>
    <w:rsid w:val="007E755A"/>
    <w:rsid w:val="007F327C"/>
    <w:rsid w:val="007F5540"/>
    <w:rsid w:val="007F571F"/>
    <w:rsid w:val="007F7724"/>
    <w:rsid w:val="00800E76"/>
    <w:rsid w:val="00801FC1"/>
    <w:rsid w:val="00806989"/>
    <w:rsid w:val="00810278"/>
    <w:rsid w:val="0081337E"/>
    <w:rsid w:val="0082144A"/>
    <w:rsid w:val="00842D4F"/>
    <w:rsid w:val="00844205"/>
    <w:rsid w:val="00845FFF"/>
    <w:rsid w:val="00852028"/>
    <w:rsid w:val="00854393"/>
    <w:rsid w:val="008557E0"/>
    <w:rsid w:val="008636D6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B649B"/>
    <w:rsid w:val="008B72DD"/>
    <w:rsid w:val="008D5FF4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4A42"/>
    <w:rsid w:val="009878A7"/>
    <w:rsid w:val="00992B5E"/>
    <w:rsid w:val="009A4353"/>
    <w:rsid w:val="009B42A9"/>
    <w:rsid w:val="009C12C0"/>
    <w:rsid w:val="009C13AD"/>
    <w:rsid w:val="009C1AFE"/>
    <w:rsid w:val="009C296E"/>
    <w:rsid w:val="009C5AE1"/>
    <w:rsid w:val="009C77C7"/>
    <w:rsid w:val="009D0FF5"/>
    <w:rsid w:val="009D3A86"/>
    <w:rsid w:val="009E2C9B"/>
    <w:rsid w:val="009E4BA2"/>
    <w:rsid w:val="009E640E"/>
    <w:rsid w:val="00A01251"/>
    <w:rsid w:val="00A019C4"/>
    <w:rsid w:val="00A04CF8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62D74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672"/>
    <w:rsid w:val="00B079BF"/>
    <w:rsid w:val="00B21EB5"/>
    <w:rsid w:val="00B33CB9"/>
    <w:rsid w:val="00B54893"/>
    <w:rsid w:val="00B73AC4"/>
    <w:rsid w:val="00BA0F31"/>
    <w:rsid w:val="00BA45F6"/>
    <w:rsid w:val="00BB64C5"/>
    <w:rsid w:val="00BC01C9"/>
    <w:rsid w:val="00BC1A80"/>
    <w:rsid w:val="00BD385C"/>
    <w:rsid w:val="00BE1AD9"/>
    <w:rsid w:val="00BE3EDC"/>
    <w:rsid w:val="00C17DE5"/>
    <w:rsid w:val="00C20AAC"/>
    <w:rsid w:val="00C21718"/>
    <w:rsid w:val="00C23549"/>
    <w:rsid w:val="00C33BBD"/>
    <w:rsid w:val="00C378C8"/>
    <w:rsid w:val="00C513CA"/>
    <w:rsid w:val="00C60E53"/>
    <w:rsid w:val="00C613F8"/>
    <w:rsid w:val="00C70F72"/>
    <w:rsid w:val="00C7429A"/>
    <w:rsid w:val="00C76CE4"/>
    <w:rsid w:val="00C82862"/>
    <w:rsid w:val="00C83C9E"/>
    <w:rsid w:val="00CB13EE"/>
    <w:rsid w:val="00CF6D45"/>
    <w:rsid w:val="00D00F4A"/>
    <w:rsid w:val="00D04D69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92CBE"/>
    <w:rsid w:val="00DA48F5"/>
    <w:rsid w:val="00DC5902"/>
    <w:rsid w:val="00DD7AB7"/>
    <w:rsid w:val="00DE2174"/>
    <w:rsid w:val="00E00436"/>
    <w:rsid w:val="00E0413C"/>
    <w:rsid w:val="00E070EC"/>
    <w:rsid w:val="00E169C3"/>
    <w:rsid w:val="00E327C8"/>
    <w:rsid w:val="00E32F24"/>
    <w:rsid w:val="00E41B34"/>
    <w:rsid w:val="00E46979"/>
    <w:rsid w:val="00E56A1E"/>
    <w:rsid w:val="00E610C6"/>
    <w:rsid w:val="00E659E8"/>
    <w:rsid w:val="00E6784F"/>
    <w:rsid w:val="00E82E38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0D8C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C236A"/>
    <w:rsid w:val="00FF0295"/>
    <w:rsid w:val="00FF7290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2131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2023-05-08T03:19:00Z</dcterms:created>
  <dcterms:modified xsi:type="dcterms:W3CDTF">2023-05-08T04:42:00Z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c7b99710f8464f461d7cbf0a7b02f886c397d06690595a75228bfcacb70defaa</vt:lpwstr>
  </property>
</Properties>
</file>