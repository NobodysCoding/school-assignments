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D66086F" w:rsidR="00272DDC" w:rsidRPr="006E6826" w:rsidRDefault="00A01251" w:rsidP="007F5540">
            <w:pPr>
              <w:keepNext/>
              <w:keepLines/>
            </w:pPr>
            <w:r>
              <w:t>5/</w:t>
            </w:r>
            <w:r w:rsidR="003B4997">
              <w:t>14</w:t>
            </w:r>
            <w:r>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15D66F40" w:rsidR="00A62D74" w:rsidRDefault="001151A6" w:rsidP="001151A6">
      <w:pPr>
        <w:pStyle w:val="Header"/>
        <w:keepNext/>
        <w:keepLines/>
        <w:tabs>
          <w:tab w:val="clear" w:pos="4320"/>
          <w:tab w:val="clear" w:pos="8640"/>
        </w:tabs>
        <w:jc w:val="center"/>
      </w:pPr>
      <w:r w:rsidRPr="001151A6">
        <w:t xml:space="preserve">Scripting Projects Assignment - Week </w:t>
      </w:r>
      <w:r w:rsidR="00DD4A46">
        <w:t>2</w:t>
      </w:r>
    </w:p>
    <w:p w14:paraId="5F732AEF" w14:textId="77777777" w:rsidR="001A3776" w:rsidRDefault="001A3776" w:rsidP="001A3776">
      <w:pPr>
        <w:pStyle w:val="Header"/>
        <w:keepNext/>
        <w:keepLines/>
      </w:pPr>
      <w:r>
        <w:t>Page 62</w:t>
      </w:r>
    </w:p>
    <w:p w14:paraId="60430F0E" w14:textId="77777777" w:rsidR="001A3776" w:rsidRDefault="001A3776" w:rsidP="001A3776">
      <w:pPr>
        <w:pStyle w:val="Header"/>
        <w:keepNext/>
        <w:keepLines/>
      </w:pPr>
      <w:r>
        <w:t>Project # 2</w:t>
      </w:r>
    </w:p>
    <w:p w14:paraId="07A56C13" w14:textId="77777777" w:rsidR="001A3776" w:rsidRDefault="001A3776" w:rsidP="001A3776">
      <w:pPr>
        <w:pStyle w:val="Header"/>
        <w:keepNext/>
        <w:keepLines/>
      </w:pPr>
      <w:r>
        <w:t>Special Instructions:</w:t>
      </w:r>
    </w:p>
    <w:p w14:paraId="702FBC2A" w14:textId="77777777" w:rsidR="001A3776" w:rsidRDefault="001A3776" w:rsidP="001A3776">
      <w:pPr>
        <w:pStyle w:val="Header"/>
        <w:keepNext/>
        <w:keepLines/>
      </w:pPr>
    </w:p>
    <w:p w14:paraId="725277FD" w14:textId="77777777" w:rsidR="001A3776" w:rsidRDefault="001A3776" w:rsidP="001A3776">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60D211EE" w14:textId="77777777" w:rsidR="001A3776" w:rsidRDefault="001A3776" w:rsidP="001A3776">
      <w:pPr>
        <w:pStyle w:val="Header"/>
        <w:keepNext/>
        <w:keepLines/>
      </w:pPr>
    </w:p>
    <w:p w14:paraId="7606BC63" w14:textId="77777777" w:rsidR="001A3776" w:rsidRDefault="001A3776" w:rsidP="001A3776">
      <w:pPr>
        <w:pStyle w:val="Header"/>
        <w:keepNext/>
        <w:keepLines/>
      </w:pPr>
      <w:r>
        <w:t xml:space="preserve">    Specific Test data:</w:t>
      </w:r>
    </w:p>
    <w:p w14:paraId="1F88CAC2" w14:textId="7B761580" w:rsidR="0036201B" w:rsidRDefault="001A3776" w:rsidP="001A3776">
      <w:pPr>
        <w:pStyle w:val="Header"/>
        <w:keepNext/>
        <w:keepLines/>
      </w:pPr>
      <w:r>
        <w:t xml:space="preserve">    For your test data, use 5 as the side for the first cube you run the program for.  The result should be 150.  For the second run, use a decimal number between 7.129 and 7.999.</w:t>
      </w:r>
    </w:p>
    <w:p w14:paraId="65D0DE53" w14:textId="48F23FA3" w:rsidR="001A3776" w:rsidRDefault="00DD3CDE" w:rsidP="001A3776">
      <w:pPr>
        <w:pStyle w:val="Header"/>
        <w:keepNext/>
        <w:keepLines/>
      </w:pPr>
      <w:r>
        <w:rPr>
          <w:noProof/>
        </w:rPr>
        <w:drawing>
          <wp:inline distT="0" distB="0" distL="0" distR="0" wp14:anchorId="1080269C" wp14:editId="64092644">
            <wp:extent cx="6309360" cy="3549015"/>
            <wp:effectExtent l="0" t="0" r="0" b="0"/>
            <wp:docPr id="5540276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2764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59C3C58F" w14:textId="69067D82" w:rsidR="00DD3CDE" w:rsidRDefault="001A3776" w:rsidP="001A3776">
      <w:pPr>
        <w:pStyle w:val="Header"/>
        <w:keepNext/>
        <w:keepLines/>
      </w:pPr>
      <w:r>
        <w:rPr>
          <w:noProof/>
        </w:rPr>
        <w:lastRenderedPageBreak/>
        <w:drawing>
          <wp:inline distT="0" distB="0" distL="0" distR="0" wp14:anchorId="4D1C2878" wp14:editId="2AD334CE">
            <wp:extent cx="6309360" cy="3549015"/>
            <wp:effectExtent l="0" t="0" r="0" b="0"/>
            <wp:docPr id="17469125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1259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99CE018" w14:textId="77777777" w:rsidR="00DD3CDE" w:rsidRDefault="00DD3CDE" w:rsidP="001A3776">
      <w:pPr>
        <w:pStyle w:val="Header"/>
        <w:keepNext/>
        <w:keepLines/>
      </w:pPr>
    </w:p>
    <w:p w14:paraId="5B466FA4" w14:textId="77777777" w:rsidR="00DD3CDE" w:rsidRDefault="00DD3CDE" w:rsidP="001A3776">
      <w:pPr>
        <w:pStyle w:val="Header"/>
        <w:keepNext/>
        <w:keepLines/>
      </w:pPr>
    </w:p>
    <w:p w14:paraId="046AF4C9" w14:textId="77777777" w:rsidR="00DD3CDE" w:rsidRDefault="00DD3CDE" w:rsidP="001A3776">
      <w:pPr>
        <w:pStyle w:val="Header"/>
        <w:keepNext/>
        <w:keepLines/>
      </w:pPr>
    </w:p>
    <w:p w14:paraId="4CCA10E6" w14:textId="77777777" w:rsidR="00DD3CDE" w:rsidRDefault="00DD3CDE" w:rsidP="001A3776">
      <w:pPr>
        <w:pStyle w:val="Header"/>
        <w:keepNext/>
        <w:keepLines/>
      </w:pPr>
    </w:p>
    <w:p w14:paraId="68CBFCBE" w14:textId="77777777" w:rsidR="00DD3CDE" w:rsidRDefault="00DD3CDE" w:rsidP="001A3776">
      <w:pPr>
        <w:pStyle w:val="Header"/>
        <w:keepNext/>
        <w:keepLines/>
      </w:pPr>
    </w:p>
    <w:p w14:paraId="0320F87A" w14:textId="77777777" w:rsidR="00DD3CDE" w:rsidRDefault="00DD3CDE" w:rsidP="001A3776">
      <w:pPr>
        <w:pStyle w:val="Header"/>
        <w:keepNext/>
        <w:keepLines/>
      </w:pPr>
    </w:p>
    <w:p w14:paraId="5FC96BE4" w14:textId="77777777" w:rsidR="00DD3CDE" w:rsidRDefault="00DD3CDE" w:rsidP="001A3776">
      <w:pPr>
        <w:pStyle w:val="Header"/>
        <w:keepNext/>
        <w:keepLines/>
      </w:pPr>
    </w:p>
    <w:p w14:paraId="347842F9" w14:textId="77777777" w:rsidR="00DD3CDE" w:rsidRDefault="00DD3CDE" w:rsidP="001A3776">
      <w:pPr>
        <w:pStyle w:val="Header"/>
        <w:keepNext/>
        <w:keepLines/>
      </w:pPr>
    </w:p>
    <w:p w14:paraId="28965F11" w14:textId="77777777" w:rsidR="00DD3CDE" w:rsidRDefault="00DD3CDE" w:rsidP="001A3776">
      <w:pPr>
        <w:pStyle w:val="Header"/>
        <w:keepNext/>
        <w:keepLines/>
      </w:pPr>
    </w:p>
    <w:p w14:paraId="7920111A" w14:textId="77777777" w:rsidR="00DD3CDE" w:rsidRDefault="00DD3CDE" w:rsidP="001A3776">
      <w:pPr>
        <w:pStyle w:val="Header"/>
        <w:keepNext/>
        <w:keepLines/>
      </w:pPr>
    </w:p>
    <w:p w14:paraId="6472051F" w14:textId="77777777" w:rsidR="00DD3CDE" w:rsidRDefault="00DD3CDE" w:rsidP="001A3776">
      <w:pPr>
        <w:pStyle w:val="Header"/>
        <w:keepNext/>
        <w:keepLines/>
      </w:pPr>
    </w:p>
    <w:p w14:paraId="51CFCC59" w14:textId="77777777" w:rsidR="00DD3CDE" w:rsidRDefault="00DD3CDE" w:rsidP="001A3776">
      <w:pPr>
        <w:pStyle w:val="Header"/>
        <w:keepNext/>
        <w:keepLines/>
      </w:pPr>
    </w:p>
    <w:p w14:paraId="2F0CF615" w14:textId="77777777" w:rsidR="00DD3CDE" w:rsidRDefault="00DD3CDE" w:rsidP="001A3776">
      <w:pPr>
        <w:pStyle w:val="Header"/>
        <w:keepNext/>
        <w:keepLines/>
      </w:pPr>
    </w:p>
    <w:p w14:paraId="5A744EB5" w14:textId="77777777" w:rsidR="00DD3CDE" w:rsidRDefault="00DD3CDE" w:rsidP="001A3776">
      <w:pPr>
        <w:pStyle w:val="Header"/>
        <w:keepNext/>
        <w:keepLines/>
      </w:pPr>
    </w:p>
    <w:p w14:paraId="7E32989E" w14:textId="77777777" w:rsidR="00DD3CDE" w:rsidRDefault="00DD3CDE" w:rsidP="001A3776">
      <w:pPr>
        <w:pStyle w:val="Header"/>
        <w:keepNext/>
        <w:keepLines/>
      </w:pPr>
    </w:p>
    <w:p w14:paraId="40FC37EE" w14:textId="77777777" w:rsidR="00DD3CDE" w:rsidRDefault="00DD3CDE" w:rsidP="001A3776">
      <w:pPr>
        <w:pStyle w:val="Header"/>
        <w:keepNext/>
        <w:keepLines/>
      </w:pPr>
    </w:p>
    <w:p w14:paraId="74C9E96F" w14:textId="77777777" w:rsidR="00DD3CDE" w:rsidRDefault="00DD3CDE" w:rsidP="001A3776">
      <w:pPr>
        <w:pStyle w:val="Header"/>
        <w:keepNext/>
        <w:keepLines/>
      </w:pPr>
    </w:p>
    <w:p w14:paraId="71E0416E" w14:textId="77777777" w:rsidR="00DD3CDE" w:rsidRDefault="00DD3CDE" w:rsidP="001A3776">
      <w:pPr>
        <w:pStyle w:val="Header"/>
        <w:keepNext/>
        <w:keepLines/>
      </w:pPr>
    </w:p>
    <w:p w14:paraId="4BDFAD60" w14:textId="77777777" w:rsidR="00DD3CDE" w:rsidRDefault="00DD3CDE" w:rsidP="001A3776">
      <w:pPr>
        <w:pStyle w:val="Header"/>
        <w:keepNext/>
        <w:keepLines/>
      </w:pPr>
    </w:p>
    <w:p w14:paraId="484CB3A4" w14:textId="77777777" w:rsidR="00DD3CDE" w:rsidRDefault="00DD3CDE" w:rsidP="001A3776">
      <w:pPr>
        <w:pStyle w:val="Header"/>
        <w:keepNext/>
        <w:keepLines/>
      </w:pPr>
    </w:p>
    <w:p w14:paraId="79B88238" w14:textId="77777777" w:rsidR="00DD3CDE" w:rsidRDefault="00DD3CDE" w:rsidP="001A3776">
      <w:pPr>
        <w:pStyle w:val="Header"/>
        <w:keepNext/>
        <w:keepLines/>
      </w:pPr>
    </w:p>
    <w:p w14:paraId="6380B618" w14:textId="77777777" w:rsidR="00DD3CDE" w:rsidRDefault="00DD3CDE" w:rsidP="001A3776">
      <w:pPr>
        <w:pStyle w:val="Header"/>
        <w:keepNext/>
        <w:keepLines/>
      </w:pPr>
    </w:p>
    <w:p w14:paraId="547F8C93" w14:textId="77777777" w:rsidR="00DD3CDE" w:rsidRDefault="00DD3CDE" w:rsidP="001A3776">
      <w:pPr>
        <w:pStyle w:val="Header"/>
        <w:keepNext/>
        <w:keepLines/>
      </w:pPr>
    </w:p>
    <w:p w14:paraId="19F3AD58" w14:textId="77777777" w:rsidR="00DD3CDE" w:rsidRDefault="00DD3CDE" w:rsidP="001A3776">
      <w:pPr>
        <w:pStyle w:val="Header"/>
        <w:keepNext/>
        <w:keepLines/>
      </w:pPr>
    </w:p>
    <w:p w14:paraId="299BA10A" w14:textId="77777777" w:rsidR="00DD3CDE" w:rsidRDefault="00DD3CDE" w:rsidP="001A3776">
      <w:pPr>
        <w:pStyle w:val="Header"/>
        <w:keepNext/>
        <w:keepLines/>
      </w:pPr>
    </w:p>
    <w:p w14:paraId="3D3E384C" w14:textId="77777777" w:rsidR="00DD3CDE" w:rsidRDefault="00DD3CDE" w:rsidP="001A3776">
      <w:pPr>
        <w:pStyle w:val="Header"/>
        <w:keepNext/>
        <w:keepLines/>
      </w:pPr>
    </w:p>
    <w:p w14:paraId="59CA4756" w14:textId="77777777" w:rsidR="00DD3CDE" w:rsidRDefault="00DD3CDE" w:rsidP="001A3776">
      <w:pPr>
        <w:pStyle w:val="Header"/>
        <w:keepNext/>
        <w:keepLines/>
      </w:pPr>
    </w:p>
    <w:p w14:paraId="65A32452" w14:textId="77777777" w:rsidR="00DD3CDE" w:rsidRDefault="00DD3CDE" w:rsidP="001A3776">
      <w:pPr>
        <w:pStyle w:val="Header"/>
        <w:keepNext/>
        <w:keepLines/>
      </w:pPr>
    </w:p>
    <w:p w14:paraId="245BB94E" w14:textId="77777777" w:rsidR="00A205F1" w:rsidRDefault="00A205F1" w:rsidP="00A205F1">
      <w:pPr>
        <w:pStyle w:val="Header"/>
        <w:keepNext/>
        <w:keepLines/>
      </w:pPr>
      <w:r>
        <w:lastRenderedPageBreak/>
        <w:t>Project # 3</w:t>
      </w:r>
    </w:p>
    <w:p w14:paraId="6DE0BE59" w14:textId="77777777" w:rsidR="00A205F1" w:rsidRDefault="00A205F1" w:rsidP="00A205F1">
      <w:pPr>
        <w:pStyle w:val="Header"/>
        <w:keepNext/>
        <w:keepLines/>
      </w:pPr>
      <w:r>
        <w:t>Special Instructions:</w:t>
      </w:r>
    </w:p>
    <w:p w14:paraId="61F35471" w14:textId="77777777" w:rsidR="00A205F1" w:rsidRDefault="00A205F1" w:rsidP="00A205F1">
      <w:pPr>
        <w:pStyle w:val="Header"/>
        <w:keepNext/>
        <w:keepLines/>
      </w:pPr>
    </w:p>
    <w:p w14:paraId="60584062" w14:textId="4EFB537C" w:rsidR="00A205F1" w:rsidRDefault="00A205F1" w:rsidP="00A205F1">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026CD842" w14:textId="3CE6A3C9" w:rsidR="00A205F1" w:rsidRDefault="00C6702A" w:rsidP="00A205F1">
      <w:pPr>
        <w:pStyle w:val="Header"/>
        <w:keepNext/>
        <w:keepLines/>
      </w:pPr>
      <w:r>
        <w:rPr>
          <w:noProof/>
        </w:rPr>
        <w:drawing>
          <wp:inline distT="0" distB="0" distL="0" distR="0" wp14:anchorId="772626B7" wp14:editId="19A7F118">
            <wp:extent cx="6309360" cy="3549015"/>
            <wp:effectExtent l="0" t="0" r="0" b="0"/>
            <wp:docPr id="17239171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17127"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D5E95D5" w14:textId="77777777" w:rsidR="00C6702A" w:rsidRDefault="00C6702A" w:rsidP="00A205F1">
      <w:pPr>
        <w:pStyle w:val="Header"/>
        <w:keepNext/>
        <w:keepLines/>
      </w:pPr>
    </w:p>
    <w:p w14:paraId="60E2E119" w14:textId="77777777" w:rsidR="00C6702A" w:rsidRDefault="00C6702A" w:rsidP="00A205F1">
      <w:pPr>
        <w:pStyle w:val="Header"/>
        <w:keepNext/>
        <w:keepLines/>
      </w:pPr>
    </w:p>
    <w:p w14:paraId="57F01171" w14:textId="77777777" w:rsidR="00C6702A" w:rsidRDefault="00C6702A" w:rsidP="00A205F1">
      <w:pPr>
        <w:pStyle w:val="Header"/>
        <w:keepNext/>
        <w:keepLines/>
      </w:pPr>
    </w:p>
    <w:p w14:paraId="56E08754" w14:textId="77777777" w:rsidR="00C6702A" w:rsidRDefault="00C6702A" w:rsidP="00A205F1">
      <w:pPr>
        <w:pStyle w:val="Header"/>
        <w:keepNext/>
        <w:keepLines/>
      </w:pPr>
    </w:p>
    <w:p w14:paraId="6DCD59A4" w14:textId="77777777" w:rsidR="00C6702A" w:rsidRDefault="00C6702A" w:rsidP="00A205F1">
      <w:pPr>
        <w:pStyle w:val="Header"/>
        <w:keepNext/>
        <w:keepLines/>
      </w:pPr>
    </w:p>
    <w:p w14:paraId="41542C45" w14:textId="77777777" w:rsidR="00C6702A" w:rsidRDefault="00C6702A" w:rsidP="00A205F1">
      <w:pPr>
        <w:pStyle w:val="Header"/>
        <w:keepNext/>
        <w:keepLines/>
      </w:pPr>
    </w:p>
    <w:p w14:paraId="2554A8B7" w14:textId="77777777" w:rsidR="00C6702A" w:rsidRDefault="00C6702A" w:rsidP="00A205F1">
      <w:pPr>
        <w:pStyle w:val="Header"/>
        <w:keepNext/>
        <w:keepLines/>
      </w:pPr>
    </w:p>
    <w:p w14:paraId="1A033872" w14:textId="77777777" w:rsidR="00C6702A" w:rsidRDefault="00C6702A" w:rsidP="00A205F1">
      <w:pPr>
        <w:pStyle w:val="Header"/>
        <w:keepNext/>
        <w:keepLines/>
      </w:pPr>
    </w:p>
    <w:p w14:paraId="7A18E840" w14:textId="77777777" w:rsidR="00C6702A" w:rsidRDefault="00C6702A" w:rsidP="00A205F1">
      <w:pPr>
        <w:pStyle w:val="Header"/>
        <w:keepNext/>
        <w:keepLines/>
      </w:pPr>
    </w:p>
    <w:p w14:paraId="2337920C" w14:textId="77777777" w:rsidR="00C6702A" w:rsidRDefault="00C6702A" w:rsidP="00A205F1">
      <w:pPr>
        <w:pStyle w:val="Header"/>
        <w:keepNext/>
        <w:keepLines/>
      </w:pPr>
    </w:p>
    <w:p w14:paraId="35E6D82D" w14:textId="77777777" w:rsidR="00C6702A" w:rsidRDefault="00C6702A" w:rsidP="00A205F1">
      <w:pPr>
        <w:pStyle w:val="Header"/>
        <w:keepNext/>
        <w:keepLines/>
      </w:pPr>
    </w:p>
    <w:p w14:paraId="4103F869" w14:textId="77777777" w:rsidR="00C6702A" w:rsidRDefault="00C6702A" w:rsidP="00A205F1">
      <w:pPr>
        <w:pStyle w:val="Header"/>
        <w:keepNext/>
        <w:keepLines/>
      </w:pPr>
    </w:p>
    <w:p w14:paraId="372D1419" w14:textId="77777777" w:rsidR="00C6702A" w:rsidRDefault="00C6702A" w:rsidP="00A205F1">
      <w:pPr>
        <w:pStyle w:val="Header"/>
        <w:keepNext/>
        <w:keepLines/>
      </w:pPr>
    </w:p>
    <w:p w14:paraId="68D9CA7B" w14:textId="77777777" w:rsidR="00C6702A" w:rsidRDefault="00C6702A" w:rsidP="00A205F1">
      <w:pPr>
        <w:pStyle w:val="Header"/>
        <w:keepNext/>
        <w:keepLines/>
      </w:pPr>
    </w:p>
    <w:p w14:paraId="6DD3E266" w14:textId="77777777" w:rsidR="00C6702A" w:rsidRDefault="00C6702A" w:rsidP="00A205F1">
      <w:pPr>
        <w:pStyle w:val="Header"/>
        <w:keepNext/>
        <w:keepLines/>
      </w:pPr>
    </w:p>
    <w:p w14:paraId="6EAEA99E" w14:textId="77777777" w:rsidR="00C6702A" w:rsidRDefault="00C6702A" w:rsidP="00A205F1">
      <w:pPr>
        <w:pStyle w:val="Header"/>
        <w:keepNext/>
        <w:keepLines/>
      </w:pPr>
    </w:p>
    <w:p w14:paraId="57B68A97" w14:textId="77777777" w:rsidR="00C6702A" w:rsidRDefault="00C6702A" w:rsidP="00A205F1">
      <w:pPr>
        <w:pStyle w:val="Header"/>
        <w:keepNext/>
        <w:keepLines/>
      </w:pPr>
    </w:p>
    <w:p w14:paraId="564F2852" w14:textId="77777777" w:rsidR="00C6702A" w:rsidRDefault="00C6702A" w:rsidP="00A205F1">
      <w:pPr>
        <w:pStyle w:val="Header"/>
        <w:keepNext/>
        <w:keepLines/>
      </w:pPr>
    </w:p>
    <w:p w14:paraId="3F62C068" w14:textId="77777777" w:rsidR="00C6702A" w:rsidRDefault="00C6702A" w:rsidP="00A205F1">
      <w:pPr>
        <w:pStyle w:val="Header"/>
        <w:keepNext/>
        <w:keepLines/>
      </w:pPr>
    </w:p>
    <w:p w14:paraId="164D7A31" w14:textId="77777777" w:rsidR="00C6702A" w:rsidRDefault="00C6702A" w:rsidP="00A205F1">
      <w:pPr>
        <w:pStyle w:val="Header"/>
        <w:keepNext/>
        <w:keepLines/>
      </w:pPr>
    </w:p>
    <w:p w14:paraId="270D9CC9" w14:textId="77777777" w:rsidR="00C6702A" w:rsidRDefault="00C6702A" w:rsidP="00A205F1">
      <w:pPr>
        <w:pStyle w:val="Header"/>
        <w:keepNext/>
        <w:keepLines/>
      </w:pPr>
    </w:p>
    <w:p w14:paraId="721C989F" w14:textId="77777777" w:rsidR="00C6702A" w:rsidRDefault="00C6702A" w:rsidP="00A205F1">
      <w:pPr>
        <w:pStyle w:val="Header"/>
        <w:keepNext/>
        <w:keepLines/>
      </w:pPr>
    </w:p>
    <w:p w14:paraId="09ED6AA4" w14:textId="77777777" w:rsidR="0024418B" w:rsidRDefault="0024418B" w:rsidP="0024418B">
      <w:pPr>
        <w:pStyle w:val="Header"/>
        <w:keepNext/>
        <w:keepLines/>
      </w:pPr>
      <w:r>
        <w:lastRenderedPageBreak/>
        <w:t>Project # 4</w:t>
      </w:r>
    </w:p>
    <w:p w14:paraId="7420D56A" w14:textId="77777777" w:rsidR="0024418B" w:rsidRDefault="0024418B" w:rsidP="0024418B">
      <w:pPr>
        <w:pStyle w:val="Header"/>
        <w:keepNext/>
        <w:keepLines/>
      </w:pPr>
      <w:r>
        <w:t>Special Instructions:</w:t>
      </w:r>
    </w:p>
    <w:p w14:paraId="2AA83A6C" w14:textId="77777777" w:rsidR="0024418B" w:rsidRDefault="0024418B" w:rsidP="0024418B">
      <w:pPr>
        <w:pStyle w:val="Header"/>
        <w:keepNext/>
        <w:keepLines/>
      </w:pPr>
    </w:p>
    <w:p w14:paraId="6405853B" w14:textId="12D5FEE7" w:rsidR="00C6702A" w:rsidRDefault="0024418B" w:rsidP="0024418B">
      <w:pPr>
        <w:pStyle w:val="Header"/>
        <w:keepNext/>
        <w:keepLines/>
      </w:pPr>
      <w:r>
        <w:t xml:space="preserve">    This project is to be done in a python program file. The file needs to be submitted as part of the submission for this assignment. Place the program file into the zip file that is submitted for this assignment.</w:t>
      </w:r>
    </w:p>
    <w:p w14:paraId="5BB62F42" w14:textId="1733C116" w:rsidR="0024418B" w:rsidRDefault="00D362AB" w:rsidP="0024418B">
      <w:pPr>
        <w:pStyle w:val="Header"/>
        <w:keepNext/>
        <w:keepLines/>
      </w:pPr>
      <w:r>
        <w:rPr>
          <w:noProof/>
        </w:rPr>
        <w:drawing>
          <wp:inline distT="0" distB="0" distL="0" distR="0" wp14:anchorId="37831D38" wp14:editId="30340D2A">
            <wp:extent cx="6309360" cy="3549015"/>
            <wp:effectExtent l="0" t="0" r="0" b="0"/>
            <wp:docPr id="20422576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57610"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24418B" w:rsidSect="00F3639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A51D" w14:textId="77777777" w:rsidR="009C5AE1" w:rsidRDefault="009C5AE1">
      <w:r>
        <w:separator/>
      </w:r>
    </w:p>
  </w:endnote>
  <w:endnote w:type="continuationSeparator" w:id="0">
    <w:p w14:paraId="5E8ABE19" w14:textId="77777777" w:rsidR="009C5AE1" w:rsidRDefault="009C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0EF2" w14:textId="77777777" w:rsidR="009C5AE1" w:rsidRDefault="009C5AE1">
      <w:r>
        <w:separator/>
      </w:r>
    </w:p>
  </w:footnote>
  <w:footnote w:type="continuationSeparator" w:id="0">
    <w:p w14:paraId="50A8D9FE" w14:textId="77777777" w:rsidR="009C5AE1" w:rsidRDefault="009C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6"/>
  </w:num>
  <w:num w:numId="12" w16cid:durableId="312685443">
    <w:abstractNumId w:val="14"/>
  </w:num>
  <w:num w:numId="13" w16cid:durableId="1632979704">
    <w:abstractNumId w:val="15"/>
  </w:num>
  <w:num w:numId="14" w16cid:durableId="1771928876">
    <w:abstractNumId w:val="17"/>
  </w:num>
  <w:num w:numId="15" w16cid:durableId="724256094">
    <w:abstractNumId w:val="18"/>
  </w:num>
  <w:num w:numId="16" w16cid:durableId="1173453111">
    <w:abstractNumId w:val="13"/>
  </w:num>
  <w:num w:numId="17" w16cid:durableId="93142918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A08DE"/>
    <w:rsid w:val="001A3776"/>
    <w:rsid w:val="001C1BB2"/>
    <w:rsid w:val="001D2378"/>
    <w:rsid w:val="001E6DC5"/>
    <w:rsid w:val="001E7D6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7415B"/>
    <w:rsid w:val="00492C16"/>
    <w:rsid w:val="00497330"/>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E49AB"/>
    <w:rsid w:val="00AF4726"/>
    <w:rsid w:val="00AF5CD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513CA"/>
    <w:rsid w:val="00C60E53"/>
    <w:rsid w:val="00C613F8"/>
    <w:rsid w:val="00C6702A"/>
    <w:rsid w:val="00C70F72"/>
    <w:rsid w:val="00C7429A"/>
    <w:rsid w:val="00C76CE4"/>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4</Pages>
  <Words>205</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1255</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2023-05-15T01:10:00Z</dcterms:created>
  <dcterms:modified xsi:type="dcterms:W3CDTF">2023-05-15T02:14:00Z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